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 w:line="240" w:lineRule="auto"/>
        <w:ind w:right="3942" w:firstLine="0"/>
        <w:jc w:val="both"/>
        <w:rPr>
          <w:rFonts w:ascii="Times New Roman" w:eastAsia="Times New Roman" w:cs="Times New Roman" w:hAnsi="Times New Roman"/>
          <w:b/>
          <w:color w:val="000000"/>
          <w:sz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</w:rPr>
        <w:t xml:space="preserve">                    192324195                                  </w:t>
      </w:r>
    </w:p>
    <w:p>
      <w:pPr>
        <w:spacing w:after="0" w:line="240" w:lineRule="auto"/>
        <w:ind w:right="3497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                 V PRAVEEN REDDY</w:t>
      </w:r>
    </w:p>
    <w:p>
      <w:pPr>
        <w:spacing w:after="0" w:line="240" w:lineRule="auto"/>
        <w:ind w:right="3497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     CSA0477 --OPERATING </w:t>
      </w:r>
      <w:bookmarkStart w:id="0" w:name="_GoBack"/>
      <w:bookmarkEnd w:id="0"/>
      <w:r>
        <w:rPr>
          <w:rFonts w:ascii="Times New Roman" w:eastAsia="Times New Roman" w:cs="Times New Roman" w:hAnsi="Times New Roman"/>
          <w:b/>
          <w:sz w:val="24"/>
        </w:rPr>
        <w:t>SYSTEMS FOR SUPERCOMPUTERS</w:t>
      </w:r>
    </w:p>
    <w:p>
      <w:pPr>
        <w:spacing w:after="0" w:line="240" w:lineRule="auto"/>
        <w:ind w:right="3497"/>
        <w:jc w:val="both"/>
        <w:rPr>
          <w:rFonts w:ascii="Times New Roman" w:eastAsia="Times New Roman" w:cs="Times New Roman" w:hAnsi="Times New Roman"/>
          <w:b/>
          <w:sz w:val="24"/>
        </w:rPr>
      </w:pPr>
    </w:p>
    <w:p>
      <w:pPr>
        <w:spacing w:before="189" w:after="0" w:line="360" w:lineRule="auto"/>
        <w:ind w:right="520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  <w:shd w:val="clear" w:color="auto" w:fill="FFFFFF"/>
        </w:rPr>
        <w:t xml:space="preserve">1.Create a new process by invoking the appropriate system call. Get the process identifier of the </w:t>
      </w:r>
      <w:r>
        <w:rPr>
          <w:rFonts w:ascii="Times New Roman" w:eastAsia="Times New Roman" w:cs="Times New Roman" w:hAnsi="Times New Roman"/>
          <w:b/>
          <w:color w:val="00000A"/>
          <w:sz w:val="24"/>
        </w:rPr>
        <w:t>currently</w:t>
      </w:r>
      <w:r>
        <w:rPr>
          <w:rFonts w:ascii="Times New Roman" w:eastAsia="Times New Roman" w:cs="Times New Roman" w:hAnsi="Times New Roman"/>
          <w:b/>
          <w:color w:val="00000A"/>
          <w:sz w:val="24"/>
          <w:shd w:val="clear" w:color="auto" w:fill="FFFFFF"/>
        </w:rPr>
        <w:t xml:space="preserve"> running process and its respective parent using system calls and display the same </w:t>
      </w:r>
      <w:r>
        <w:rPr>
          <w:rFonts w:ascii="Times New Roman" w:eastAsia="Times New Roman" w:cs="Times New Roman" w:hAnsi="Times New Roman"/>
          <w:b/>
          <w:color w:val="00000A"/>
          <w:sz w:val="24"/>
        </w:rPr>
        <w:t>using</w:t>
      </w:r>
      <w:r>
        <w:rPr>
          <w:rFonts w:ascii="Times New Roman" w:eastAsia="Times New Roman" w:cs="Times New Roman" w:hAnsi="Times New Roman"/>
          <w:b/>
          <w:color w:val="00000A"/>
          <w:sz w:val="24"/>
          <w:shd w:val="clear" w:color="auto" w:fill="FFFFFF"/>
        </w:rPr>
        <w:t xml:space="preserve"> a C program.</w:t>
      </w:r>
    </w:p>
    <w:p>
      <w:pPr>
        <w:spacing w:before="12" w:after="0" w:line="360" w:lineRule="auto"/>
        <w:ind w:left="709" w:right="519" w:hanging="635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#include&lt;stdio.h&gt;</w:t>
      </w:r>
    </w:p>
    <w:p>
      <w:pPr>
        <w:spacing w:before="12" w:after="0" w:line="360" w:lineRule="auto"/>
        <w:ind w:left="709" w:right="519" w:hanging="635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#include&lt;unistd.h&gt;</w:t>
      </w:r>
    </w:p>
    <w:p>
      <w:pPr>
        <w:spacing w:before="12" w:after="0" w:line="360" w:lineRule="auto"/>
        <w:ind w:left="709" w:right="519" w:hanging="635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int main()</w:t>
      </w:r>
    </w:p>
    <w:p>
      <w:pPr>
        <w:spacing w:before="12" w:after="0" w:line="360" w:lineRule="auto"/>
        <w:ind w:left="709" w:right="519" w:hanging="635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{</w:t>
      </w:r>
    </w:p>
    <w:p>
      <w:pPr>
        <w:spacing w:before="12" w:after="0" w:line="360" w:lineRule="auto"/>
        <w:ind w:left="709" w:right="519" w:hanging="635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 xml:space="preserve">  printf("Process ID: %d\n", getpid() );</w:t>
      </w:r>
    </w:p>
    <w:p>
      <w:pPr>
        <w:spacing w:before="12" w:after="0" w:line="360" w:lineRule="auto"/>
        <w:ind w:left="709" w:right="519" w:hanging="635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 xml:space="preserve">  printf("Parent Process ID: %d\n", getpid() );</w:t>
      </w:r>
    </w:p>
    <w:p>
      <w:pPr>
        <w:spacing w:before="12" w:after="0" w:line="360" w:lineRule="auto"/>
        <w:ind w:left="709" w:right="519" w:hanging="635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 xml:space="preserve">  return 0;</w:t>
      </w:r>
    </w:p>
    <w:p>
      <w:pPr>
        <w:spacing w:before="12" w:after="0" w:line="360" w:lineRule="auto"/>
        <w:ind w:left="709" w:right="519" w:hanging="635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}</w:t>
      </w:r>
    </w:p>
    <w:p>
      <w:pPr>
        <w:spacing w:before="12" w:after="0" w:line="360" w:lineRule="auto"/>
        <w:ind w:left="709" w:right="519" w:hanging="635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  <w:shd w:val="clear" w:color="auto" w:fill="FFFFFF"/>
        </w:rPr>
        <w:t xml:space="preserve">2. Identify the system calls to copy the content of one file to another and illustrate the same using </w:t>
      </w:r>
      <w:r>
        <w:rPr>
          <w:rFonts w:ascii="Times New Roman" w:eastAsia="Times New Roman" w:cs="Times New Roman" w:hAnsi="Times New Roman"/>
          <w:b/>
          <w:color w:val="00000A"/>
          <w:sz w:val="24"/>
        </w:rPr>
        <w:t>a</w:t>
      </w:r>
      <w:r>
        <w:rPr>
          <w:rFonts w:ascii="Times New Roman" w:eastAsia="Times New Roman" w:cs="Times New Roman" w:hAnsi="Times New Roman"/>
          <w:b/>
          <w:color w:val="00000A"/>
          <w:sz w:val="24"/>
          <w:shd w:val="clear" w:color="auto" w:fill="FFFFFF"/>
        </w:rPr>
        <w:t xml:space="preserve"> C program.</w:t>
      </w:r>
    </w:p>
    <w:p>
      <w:pPr>
        <w:spacing w:before="12" w:after="0" w:line="360" w:lineRule="auto"/>
        <w:ind w:left="709" w:right="519" w:hanging="635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#include &lt;stdio.h&gt;</w:t>
      </w:r>
    </w:p>
    <w:p>
      <w:pPr>
        <w:spacing w:before="12" w:after="0" w:line="360" w:lineRule="auto"/>
        <w:ind w:left="709" w:right="519" w:hanging="635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#include &lt;stdlib.h&gt;</w:t>
      </w:r>
    </w:p>
    <w:p>
      <w:pPr>
        <w:spacing w:before="12" w:after="0" w:line="360" w:lineRule="auto"/>
        <w:ind w:left="709" w:right="519" w:hanging="635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int main()</w:t>
      </w:r>
    </w:p>
    <w:p>
      <w:pPr>
        <w:spacing w:before="12" w:after="0" w:line="360" w:lineRule="auto"/>
        <w:ind w:left="709" w:right="519" w:hanging="635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{</w:t>
      </w:r>
    </w:p>
    <w:p>
      <w:pPr>
        <w:spacing w:before="12" w:after="0" w:line="360" w:lineRule="auto"/>
        <w:ind w:left="709" w:right="519" w:hanging="635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FILE *fptr1, *fptr2;</w:t>
      </w:r>
    </w:p>
    <w:p>
      <w:pPr>
        <w:spacing w:before="12" w:after="0" w:line="360" w:lineRule="auto"/>
        <w:ind w:left="709" w:right="519" w:hanging="635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char filename[100], c;</w:t>
      </w:r>
    </w:p>
    <w:p>
      <w:pPr>
        <w:spacing w:before="12" w:after="0" w:line="360" w:lineRule="auto"/>
        <w:ind w:left="709" w:right="519" w:hanging="635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printf("Enter the filename to open for reading \n");</w:t>
      </w:r>
    </w:p>
    <w:p>
      <w:pPr>
        <w:spacing w:before="12" w:after="0" w:line="360" w:lineRule="auto"/>
        <w:ind w:left="709" w:right="519" w:hanging="635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scanf("%s", filename);</w:t>
      </w:r>
    </w:p>
    <w:p>
      <w:pPr>
        <w:spacing w:before="12" w:after="0" w:line="360" w:lineRule="auto"/>
        <w:ind w:left="709" w:right="519" w:hanging="635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fptr1 = fopen(filename, "r");</w:t>
      </w:r>
    </w:p>
    <w:p>
      <w:pPr>
        <w:spacing w:before="12" w:after="0" w:line="360" w:lineRule="auto"/>
        <w:ind w:left="709" w:right="519" w:hanging="635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if (fptr1 == NULL)</w:t>
      </w:r>
    </w:p>
    <w:p>
      <w:pPr>
        <w:spacing w:before="12" w:after="0" w:line="360" w:lineRule="auto"/>
        <w:ind w:left="709" w:right="519" w:hanging="635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{</w:t>
      </w:r>
    </w:p>
    <w:p>
      <w:pPr>
        <w:spacing w:before="12" w:after="0" w:line="360" w:lineRule="auto"/>
        <w:ind w:left="709" w:right="519" w:hanging="635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ab/>
        <w:t>printf("Cannot open file %s \n", filename);</w:t>
      </w:r>
    </w:p>
    <w:p>
      <w:pPr>
        <w:spacing w:before="12" w:after="0" w:line="360" w:lineRule="auto"/>
        <w:ind w:left="709" w:right="519" w:hanging="635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ab/>
        <w:t>exit(0);</w:t>
      </w:r>
    </w:p>
    <w:p>
      <w:pPr>
        <w:spacing w:before="12" w:after="0" w:line="360" w:lineRule="auto"/>
        <w:ind w:left="709" w:right="519" w:hanging="635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}</w:t>
      </w:r>
    </w:p>
    <w:p>
      <w:pPr>
        <w:spacing w:before="12" w:after="0" w:line="360" w:lineRule="auto"/>
        <w:ind w:left="709" w:right="519" w:hanging="635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printf("Enter the filename to open for writing \n");</w:t>
      </w:r>
    </w:p>
    <w:p>
      <w:pPr>
        <w:spacing w:before="12" w:after="0" w:line="360" w:lineRule="auto"/>
        <w:ind w:left="709" w:right="519" w:hanging="635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scanf("%s", filename);</w:t>
      </w:r>
    </w:p>
    <w:p>
      <w:pPr>
        <w:spacing w:before="12" w:after="0" w:line="360" w:lineRule="auto"/>
        <w:ind w:left="709" w:right="519" w:hanging="635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fptr2 = fopen(filename, "w");</w:t>
      </w:r>
    </w:p>
    <w:p>
      <w:pPr>
        <w:spacing w:before="12" w:after="0" w:line="360" w:lineRule="auto"/>
        <w:ind w:left="709" w:right="519" w:hanging="635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if (fptr2 == NULL)</w:t>
      </w:r>
    </w:p>
    <w:p>
      <w:pPr>
        <w:spacing w:before="12" w:after="0" w:line="360" w:lineRule="auto"/>
        <w:ind w:left="709" w:right="519" w:hanging="635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{</w:t>
      </w:r>
    </w:p>
    <w:p>
      <w:pPr>
        <w:spacing w:before="12" w:after="0" w:line="360" w:lineRule="auto"/>
        <w:ind w:left="709" w:right="519" w:hanging="635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ab/>
        <w:t>printf("Cannot open file %s \n", filename);</w:t>
      </w:r>
    </w:p>
    <w:p>
      <w:pPr>
        <w:spacing w:before="12" w:after="0" w:line="360" w:lineRule="auto"/>
        <w:ind w:left="709" w:right="519" w:hanging="635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ab/>
        <w:t>exit(0);</w:t>
      </w:r>
    </w:p>
    <w:p>
      <w:pPr>
        <w:spacing w:before="12" w:after="0" w:line="360" w:lineRule="auto"/>
        <w:ind w:left="709" w:right="519" w:hanging="635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}</w:t>
      </w:r>
    </w:p>
    <w:p>
      <w:pPr>
        <w:spacing w:before="12" w:after="0" w:line="360" w:lineRule="auto"/>
        <w:ind w:left="709" w:right="519" w:hanging="635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c = fgetc(fptr1);</w:t>
      </w:r>
    </w:p>
    <w:p>
      <w:pPr>
        <w:spacing w:before="12" w:after="0" w:line="360" w:lineRule="auto"/>
        <w:ind w:left="709" w:right="519" w:hanging="635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while (c != EOF)</w:t>
      </w:r>
    </w:p>
    <w:p>
      <w:pPr>
        <w:spacing w:before="12" w:after="0" w:line="360" w:lineRule="auto"/>
        <w:ind w:left="709" w:right="519" w:hanging="635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{</w:t>
      </w:r>
    </w:p>
    <w:p>
      <w:pPr>
        <w:spacing w:before="12" w:after="0" w:line="360" w:lineRule="auto"/>
        <w:ind w:left="709" w:right="519" w:hanging="635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ab/>
        <w:t>fputc(c, fptr2);</w:t>
      </w:r>
    </w:p>
    <w:p>
      <w:pPr>
        <w:spacing w:before="12" w:after="0" w:line="360" w:lineRule="auto"/>
        <w:ind w:left="709" w:right="519" w:hanging="635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ab/>
        <w:t>c = fgetc(fptr1);</w:t>
      </w:r>
    </w:p>
    <w:p>
      <w:pPr>
        <w:spacing w:before="12" w:after="0" w:line="360" w:lineRule="auto"/>
        <w:ind w:left="709" w:right="519" w:hanging="635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}</w:t>
      </w:r>
    </w:p>
    <w:p>
      <w:pPr>
        <w:spacing w:before="12" w:after="0" w:line="360" w:lineRule="auto"/>
        <w:ind w:left="709" w:right="519" w:hanging="635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printf("\nContents copied to %s", filename);</w:t>
      </w:r>
    </w:p>
    <w:p>
      <w:pPr>
        <w:spacing w:before="12" w:after="0" w:line="360" w:lineRule="auto"/>
        <w:ind w:left="709" w:right="519" w:hanging="635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fclose(fptr1);</w:t>
      </w:r>
    </w:p>
    <w:p>
      <w:pPr>
        <w:spacing w:before="12" w:after="0" w:line="360" w:lineRule="auto"/>
        <w:ind w:left="709" w:right="519" w:hanging="635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fclose(fptr2);</w:t>
      </w:r>
    </w:p>
    <w:p>
      <w:pPr>
        <w:spacing w:before="12" w:after="0" w:line="360" w:lineRule="auto"/>
        <w:ind w:left="709" w:right="519" w:hanging="635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return 0;</w:t>
      </w:r>
    </w:p>
    <w:p>
      <w:pPr>
        <w:spacing w:before="12" w:after="0" w:line="360" w:lineRule="auto"/>
        <w:ind w:left="709" w:right="519" w:hanging="635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}</w:t>
      </w:r>
    </w:p>
    <w:p>
      <w:pPr>
        <w:spacing w:before="15" w:after="0" w:line="360" w:lineRule="auto"/>
        <w:ind w:left="709" w:right="520" w:hanging="623"/>
        <w:jc w:val="both"/>
        <w:rPr>
          <w:rFonts w:ascii="Times New Roman" w:eastAsia="Times New Roman" w:cs="Times New Roman" w:hAnsi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  <w:shd w:val="clear" w:color="auto" w:fill="FFFFFF"/>
        </w:rPr>
        <w:t xml:space="preserve">3. Design a CPU scheduling program with C using First Come First Served technique with the </w:t>
      </w:r>
      <w:r>
        <w:rPr>
          <w:rFonts w:ascii="Times New Roman" w:eastAsia="Times New Roman" w:cs="Times New Roman" w:hAnsi="Times New Roman"/>
          <w:b/>
          <w:color w:val="00000A"/>
          <w:sz w:val="24"/>
        </w:rPr>
        <w:t>following</w:t>
      </w:r>
      <w:r>
        <w:rPr>
          <w:rFonts w:ascii="Times New Roman" w:eastAsia="Times New Roman" w:cs="Times New Roman" w:hAnsi="Times New Roman"/>
          <w:b/>
          <w:color w:val="00000A"/>
          <w:sz w:val="24"/>
          <w:shd w:val="clear" w:color="auto" w:fill="FFFFFF"/>
        </w:rPr>
        <w:t xml:space="preserve"> considerations. </w:t>
      </w:r>
    </w:p>
    <w:p>
      <w:pPr>
        <w:spacing w:before="15" w:after="0" w:line="360" w:lineRule="auto"/>
        <w:ind w:left="709" w:right="520"/>
        <w:jc w:val="both"/>
        <w:rPr>
          <w:rFonts w:ascii="Times New Roman" w:eastAsia="Times New Roman" w:cs="Times New Roman" w:hAnsi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  <w:shd w:val="clear" w:color="auto" w:fill="FFFFFF"/>
        </w:rPr>
        <w:t xml:space="preserve">a. All processes are activated at time 0. </w:t>
      </w:r>
    </w:p>
    <w:p>
      <w:pPr>
        <w:spacing w:before="15" w:after="0" w:line="360" w:lineRule="auto"/>
        <w:ind w:left="709" w:right="520"/>
        <w:jc w:val="both"/>
        <w:rPr>
          <w:rFonts w:ascii="Times New Roman" w:eastAsia="Times New Roman" w:cs="Times New Roman" w:hAnsi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  <w:shd w:val="clear" w:color="auto" w:fill="FFFFFF"/>
        </w:rPr>
        <w:t xml:space="preserve">b. Assume that no process </w:t>
      </w:r>
      <w:r>
        <w:rPr>
          <w:rFonts w:ascii="Times New Roman" w:eastAsia="Times New Roman" w:cs="Times New Roman" w:hAnsi="Times New Roman"/>
          <w:b/>
          <w:color w:val="00000A"/>
          <w:sz w:val="24"/>
        </w:rPr>
        <w:t>waits</w:t>
      </w:r>
      <w:r>
        <w:rPr>
          <w:rFonts w:ascii="Times New Roman" w:eastAsia="Times New Roman" w:cs="Times New Roman" w:hAnsi="Times New Roman"/>
          <w:b/>
          <w:color w:val="00000A"/>
          <w:sz w:val="24"/>
          <w:shd w:val="clear" w:color="auto" w:fill="FFFFFF"/>
        </w:rPr>
        <w:t xml:space="preserve"> on I/O devices.</w:t>
      </w:r>
    </w:p>
    <w:p>
      <w:pPr>
        <w:spacing w:before="15" w:after="0" w:line="360" w:lineRule="auto"/>
        <w:ind w:left="709" w:right="520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#include &lt;stdio.h&gt;</w:t>
      </w:r>
    </w:p>
    <w:p>
      <w:pPr>
        <w:spacing w:before="15" w:after="0" w:line="360" w:lineRule="auto"/>
        <w:ind w:left="709" w:right="520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int main()</w:t>
      </w:r>
    </w:p>
    <w:p>
      <w:pPr>
        <w:spacing w:before="15" w:after="0" w:line="360" w:lineRule="auto"/>
        <w:ind w:left="709" w:right="520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{</w:t>
      </w:r>
    </w:p>
    <w:p>
      <w:pPr>
        <w:spacing w:before="15" w:after="0" w:line="360" w:lineRule="auto"/>
        <w:ind w:left="709" w:right="520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 xml:space="preserve">int A[100][4]; </w:t>
        <w:tab/>
        <w:tab/>
        <w:tab/>
      </w:r>
    </w:p>
    <w:p>
      <w:pPr>
        <w:spacing w:before="15" w:after="0" w:line="360" w:lineRule="auto"/>
        <w:ind w:left="709" w:right="520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int i, j, n, total = 0, index, temp;</w:t>
      </w:r>
    </w:p>
    <w:p>
      <w:pPr>
        <w:spacing w:before="15" w:after="0" w:line="360" w:lineRule="auto"/>
        <w:ind w:left="709" w:right="520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float avg_wt, avg_tat;</w:t>
      </w:r>
    </w:p>
    <w:p>
      <w:pPr>
        <w:spacing w:before="15" w:after="0" w:line="360" w:lineRule="auto"/>
        <w:ind w:left="709" w:right="520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printf("Enter number of process: ");</w:t>
      </w:r>
    </w:p>
    <w:p>
      <w:pPr>
        <w:spacing w:before="15" w:after="0" w:line="360" w:lineRule="auto"/>
        <w:ind w:left="709" w:right="520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scanf("%d", &amp;n);</w:t>
      </w:r>
    </w:p>
    <w:p>
      <w:pPr>
        <w:spacing w:before="15" w:after="0" w:line="360" w:lineRule="auto"/>
        <w:ind w:left="709" w:right="520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printf("Enter Burst Time:\n");</w:t>
        <w:tab/>
      </w:r>
    </w:p>
    <w:p>
      <w:pPr>
        <w:spacing w:before="15" w:after="0" w:line="360" w:lineRule="auto"/>
        <w:ind w:left="709" w:right="520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for (i = 0; i &lt; n; i++) {</w:t>
      </w:r>
    </w:p>
    <w:p>
      <w:pPr>
        <w:spacing w:before="15" w:after="0" w:line="360" w:lineRule="auto"/>
        <w:ind w:left="709" w:right="520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ab/>
        <w:t>printf("P%d: ", i + 1);</w:t>
      </w:r>
    </w:p>
    <w:p>
      <w:pPr>
        <w:spacing w:before="15" w:after="0" w:line="360" w:lineRule="auto"/>
        <w:ind w:left="709" w:right="520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ab/>
        <w:t>scanf("%d", &amp;A[i][1]);</w:t>
      </w:r>
    </w:p>
    <w:p>
      <w:pPr>
        <w:spacing w:before="15" w:after="0" w:line="360" w:lineRule="auto"/>
        <w:ind w:left="709" w:right="520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ab/>
        <w:t>A[i][0] = i + 1;</w:t>
      </w:r>
    </w:p>
    <w:p>
      <w:pPr>
        <w:spacing w:before="15" w:after="0" w:line="360" w:lineRule="auto"/>
        <w:ind w:left="709" w:right="520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}</w:t>
      </w:r>
    </w:p>
    <w:p>
      <w:pPr>
        <w:spacing w:before="15" w:after="0" w:line="360" w:lineRule="auto"/>
        <w:ind w:left="709" w:right="520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for (i = 0; i &lt; n; i++) {</w:t>
      </w:r>
    </w:p>
    <w:p>
      <w:pPr>
        <w:spacing w:before="15" w:after="0" w:line="360" w:lineRule="auto"/>
        <w:ind w:left="709" w:right="520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ab/>
        <w:t>index = i;</w:t>
      </w:r>
    </w:p>
    <w:p>
      <w:pPr>
        <w:spacing w:before="15" w:after="0" w:line="360" w:lineRule="auto"/>
        <w:ind w:left="709" w:right="520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ab/>
        <w:t>for (j = i + 1; j &lt; n; j++)</w:t>
      </w:r>
    </w:p>
    <w:p>
      <w:pPr>
        <w:spacing w:before="15" w:after="0" w:line="360" w:lineRule="auto"/>
        <w:ind w:left="709" w:right="520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ab/>
        <w:tab/>
        <w:t>if (A[j][1] &lt; A[index][1])</w:t>
      </w:r>
    </w:p>
    <w:p>
      <w:pPr>
        <w:spacing w:before="15" w:after="0" w:line="360" w:lineRule="auto"/>
        <w:ind w:left="709" w:right="520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ab/>
        <w:tab/>
        <w:tab/>
        <w:t>index = j;</w:t>
      </w:r>
    </w:p>
    <w:p>
      <w:pPr>
        <w:spacing w:before="15" w:after="0" w:line="360" w:lineRule="auto"/>
        <w:ind w:left="709" w:right="520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ab/>
        <w:t>temp = A[i][1];</w:t>
      </w:r>
    </w:p>
    <w:p>
      <w:pPr>
        <w:spacing w:before="15" w:after="0" w:line="360" w:lineRule="auto"/>
        <w:ind w:left="709" w:right="520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ab/>
        <w:t>A[i][1] = A[index][1];</w:t>
      </w:r>
    </w:p>
    <w:p>
      <w:pPr>
        <w:spacing w:before="15" w:after="0" w:line="360" w:lineRule="auto"/>
        <w:ind w:left="709" w:right="520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ab/>
        <w:t>A[index][1] = temp;</w:t>
      </w:r>
    </w:p>
    <w:p>
      <w:pPr>
        <w:spacing w:before="15" w:after="0" w:line="360" w:lineRule="auto"/>
        <w:ind w:left="709" w:right="520"/>
        <w:jc w:val="both"/>
        <w:rPr>
          <w:rFonts w:ascii="Times New Roman" w:eastAsia="Times New Roman" w:cs="Times New Roman" w:hAnsi="Times New Roman"/>
          <w:sz w:val="24"/>
        </w:rPr>
      </w:pPr>
    </w:p>
    <w:p>
      <w:pPr>
        <w:spacing w:before="15" w:after="0" w:line="360" w:lineRule="auto"/>
        <w:ind w:left="709" w:right="520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ab/>
        <w:t>temp = A[i][0];</w:t>
      </w:r>
    </w:p>
    <w:p>
      <w:pPr>
        <w:spacing w:before="15" w:after="0" w:line="360" w:lineRule="auto"/>
        <w:ind w:left="709" w:right="520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ab/>
        <w:t>A[i][0] = A[index][0];</w:t>
      </w:r>
    </w:p>
    <w:p>
      <w:pPr>
        <w:spacing w:before="15" w:after="0" w:line="360" w:lineRule="auto"/>
        <w:ind w:left="709" w:right="520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ab/>
        <w:t>A[index][0] = temp;</w:t>
      </w:r>
    </w:p>
    <w:p>
      <w:pPr>
        <w:spacing w:before="15" w:after="0" w:line="360" w:lineRule="auto"/>
        <w:ind w:left="709" w:right="520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}</w:t>
      </w:r>
    </w:p>
    <w:p>
      <w:pPr>
        <w:spacing w:before="15" w:after="0" w:line="360" w:lineRule="auto"/>
        <w:ind w:left="709" w:right="520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A[0][2] = 0;</w:t>
      </w:r>
    </w:p>
    <w:p>
      <w:pPr>
        <w:spacing w:before="15" w:after="0" w:line="360" w:lineRule="auto"/>
        <w:ind w:left="709" w:right="520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for (i = 1; i &lt; n; i++) {</w:t>
      </w:r>
    </w:p>
    <w:p>
      <w:pPr>
        <w:spacing w:before="15" w:after="0" w:line="360" w:lineRule="auto"/>
        <w:ind w:left="709" w:right="520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ab/>
        <w:t>A[i][2] = 0;</w:t>
      </w:r>
    </w:p>
    <w:p>
      <w:pPr>
        <w:spacing w:before="15" w:after="0" w:line="360" w:lineRule="auto"/>
        <w:ind w:left="709" w:right="520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ab/>
        <w:t>for (j = 0; j &lt; i; j++)</w:t>
      </w:r>
    </w:p>
    <w:p>
      <w:pPr>
        <w:spacing w:before="15" w:after="0" w:line="360" w:lineRule="auto"/>
        <w:ind w:left="709" w:right="520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ab/>
        <w:tab/>
        <w:t>A[i][2] += A[j][1];</w:t>
      </w:r>
    </w:p>
    <w:p>
      <w:pPr>
        <w:spacing w:before="15" w:after="0" w:line="360" w:lineRule="auto"/>
        <w:ind w:left="709" w:right="520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ab/>
        <w:t>total += A[i][2];</w:t>
      </w:r>
    </w:p>
    <w:p>
      <w:pPr>
        <w:spacing w:before="15" w:after="0" w:line="360" w:lineRule="auto"/>
        <w:ind w:left="709" w:right="520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}</w:t>
      </w:r>
    </w:p>
    <w:p>
      <w:pPr>
        <w:spacing w:before="15" w:after="0" w:line="360" w:lineRule="auto"/>
        <w:ind w:left="709" w:right="520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avg_wt = (float)total / n;</w:t>
      </w:r>
    </w:p>
    <w:p>
      <w:pPr>
        <w:spacing w:before="15" w:after="0" w:line="360" w:lineRule="auto"/>
        <w:ind w:left="709" w:right="520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total = 0;</w:t>
      </w:r>
    </w:p>
    <w:p>
      <w:pPr>
        <w:spacing w:before="15" w:after="0" w:line="360" w:lineRule="auto"/>
        <w:ind w:left="709" w:right="520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printf("P</w:t>
        <w:tab/>
        <w:t xml:space="preserve"> BT</w:t>
        <w:tab/>
        <w:t xml:space="preserve"> WT</w:t>
        <w:tab/>
        <w:t xml:space="preserve"> TAT\n");</w:t>
      </w:r>
    </w:p>
    <w:p>
      <w:pPr>
        <w:spacing w:before="15" w:after="0" w:line="360" w:lineRule="auto"/>
        <w:ind w:left="709" w:right="520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</w:r>
    </w:p>
    <w:p>
      <w:pPr>
        <w:spacing w:before="15" w:after="0" w:line="360" w:lineRule="auto"/>
        <w:ind w:left="709" w:right="520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for (i = 0; i &lt; n; i++) {</w:t>
      </w:r>
    </w:p>
    <w:p>
      <w:pPr>
        <w:spacing w:before="15" w:after="0" w:line="360" w:lineRule="auto"/>
        <w:ind w:left="709" w:right="520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ab/>
        <w:t>A[i][3] = A[i][1] + A[i][2];</w:t>
      </w:r>
    </w:p>
    <w:p>
      <w:pPr>
        <w:spacing w:before="15" w:after="0" w:line="360" w:lineRule="auto"/>
        <w:ind w:left="709" w:right="520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ab/>
        <w:t>total += A[i][3];</w:t>
      </w:r>
    </w:p>
    <w:p>
      <w:pPr>
        <w:spacing w:before="15" w:after="0" w:line="360" w:lineRule="auto"/>
        <w:ind w:left="709" w:right="520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ab/>
        <w:t>printf("P%d</w:t>
        <w:tab/>
        <w:t xml:space="preserve"> %d</w:t>
        <w:tab/>
        <w:t xml:space="preserve"> %d</w:t>
        <w:tab/>
        <w:t xml:space="preserve"> %d\n", A[i][0],A[i][1], A[i][2], A[i][3]);</w:t>
      </w:r>
    </w:p>
    <w:p>
      <w:pPr>
        <w:spacing w:before="15" w:after="0" w:line="360" w:lineRule="auto"/>
        <w:ind w:left="709" w:right="520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}</w:t>
      </w:r>
    </w:p>
    <w:p>
      <w:pPr>
        <w:spacing w:before="15" w:after="0" w:line="360" w:lineRule="auto"/>
        <w:ind w:left="709" w:right="520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avg_tat = (float)total / n;</w:t>
      </w:r>
    </w:p>
    <w:p>
      <w:pPr>
        <w:spacing w:before="15" w:after="0" w:line="360" w:lineRule="auto"/>
        <w:ind w:left="709" w:right="520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printf("Average Waiting Time= %f", avg_wt);</w:t>
      </w:r>
    </w:p>
    <w:p>
      <w:pPr>
        <w:spacing w:before="15" w:after="0" w:line="360" w:lineRule="auto"/>
        <w:ind w:left="709" w:right="520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printf("\nAverage Turnaround Time= %f", avg_tat);</w:t>
      </w:r>
    </w:p>
    <w:p>
      <w:pPr>
        <w:spacing w:before="15" w:after="0" w:line="360" w:lineRule="auto"/>
        <w:ind w:left="709" w:right="520"/>
        <w:jc w:val="both"/>
        <w:rPr>
          <w:rFonts w:ascii="Times New Roman" w:eastAsia="Times New Roman" w:cs="Times New Roman" w:hAnsi="Times New Roman"/>
          <w:b/>
          <w:sz w:val="28"/>
        </w:rPr>
      </w:pPr>
      <w:r>
        <w:rPr>
          <w:rFonts w:ascii="Times New Roman" w:eastAsia="Times New Roman" w:cs="Times New Roman" w:hAnsi="Times New Roman"/>
          <w:sz w:val="24"/>
        </w:rPr>
        <w:t>}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  <w:shd w:val="clear" w:color="auto" w:fill="FFFFFF"/>
        </w:rPr>
        <w:t xml:space="preserve">4. Construct a scheduling program with C that selects the waiting process with the smallest </w:t>
      </w:r>
      <w:r>
        <w:rPr>
          <w:rFonts w:ascii="Times New Roman" w:eastAsia="Times New Roman" w:cs="Times New Roman" w:hAnsi="Times New Roman"/>
          <w:b/>
          <w:color w:val="00000A"/>
          <w:sz w:val="24"/>
        </w:rPr>
        <w:t>execution</w:t>
      </w:r>
      <w:r>
        <w:rPr>
          <w:rFonts w:ascii="Times New Roman" w:eastAsia="Times New Roman" w:cs="Times New Roman" w:hAnsi="Times New Roman"/>
          <w:b/>
          <w:color w:val="00000A"/>
          <w:sz w:val="24"/>
          <w:shd w:val="clear" w:color="auto" w:fill="FFFFFF"/>
        </w:rPr>
        <w:t xml:space="preserve"> time to execute next.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#include&lt;stdio.h&gt;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int main()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{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int bt[20],p[20],wt[20],tat[20],i,j,n,total=0,pos,temp;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float avg_wt,avg_tat;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printf("Enter number of process:");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scanf("%d",&amp;n);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printf("nEnter Burst Time:n");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for(i=0;i&lt;n;i++)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{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printf("p%d:",i+1);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scanf("%d",&amp;bt[i]);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p[i]=i+1;         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}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for(i=0;i&lt;n;i++)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{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pos=i;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for(j=i+1;j&lt;n;j++)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{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if(bt[j]&lt;bt[pos])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    pos=j;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}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temp=bt[i];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bt[i]=bt[pos];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bt[pos]=temp;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temp=p[i];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p[i]=p[pos];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p[pos]=temp;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}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wt[0]=0;            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for(i=1;i&lt;n;i++)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{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wt[i]=0;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for(j=0;j&lt;i;j++)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wt[i]+=bt[j];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total+=wt[i];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}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avg_wt=(float)total/n;      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total=0;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printf("nProcesst    Burst Time    tWaiting TimetTurnaround Time");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for(i=0;i&lt;n;i++)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{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tat[i]=bt[i]+wt[i];   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total+=tat[i];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printf("np%dtt  %dtt    %dttt%d",p[i],bt[i],wt[i],tat[i]);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}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avg_tat=(float)total/n;    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printf("nnAverage Waiting Time=%f",avg_wt);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printf("nAverage Turnaround Time=%fn",avg_tat);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</w:rPr>
        <w:t>}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  <w:shd w:val="clear" w:color="auto" w:fill="FFFFFF"/>
        </w:rPr>
        <w:t>5. Construct a scheduling program with C that selects the waiting process with the highest priority to execute next.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>#include&lt;stdio.h&gt;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>struct priority_scheduling {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char process_name;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int burst_time;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int waiting_time;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int turn_around_time;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int priority;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>};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>int main() {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int number_of_process;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int total = 0;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struct priority_scheduling temp_process;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int ASCII_number = 65;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int position;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float average_waiting_time;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float average_turnaround_time;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printf("Enter the total number of Processes: ");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scanf("%d", &amp; number_of_process);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struct priority_scheduling process[number_of_process];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printf("\nPlease Enter the  Burst Time and Priority of each process:\n");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for (int i = 0; i &lt; number_of_process; i++) {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process[i].process_name = (char) ASCII_number;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printf("\nEnter the details of the process %c \n", process[i].process_name);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printf("Enter the burst time: ");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scanf("%d", &amp; process[i].burst_time);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printf("Enter the priority: ");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scanf("%d", &amp; process[i].priority);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ASCII_number++;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}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for (int i = 0; i &lt; number_of_process; i++) {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position = i;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for (int j = i + 1; j &lt; number_of_process; j++) {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  if (process[j].priority &gt; process[position].priority)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    position = j;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}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temp_process = process[i];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process[i] = process[position];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process[position] = temp_process;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}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process[0].waiting_time = 0;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for (int i = 1; i &lt; number_of_process; i++) {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process[i].waiting_time = 0;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for (int j = 0; j &lt; i; j++) {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  process[i].waiting_time += process[j].burst_time;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}          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total += process[i].waiting_time;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}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average_waiting_time = (float) total / (float) number_of_process;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total = 0;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printf("\n\nProcess_name \t Burst Time \t Waiting Time \t  Turnaround Time\n");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printf("------------------------------------------------------------\n");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for (int i = 0; i &lt; number_of_process; i++) {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process[i].turn_around_time = process[i].burst_time + process[i].waiting_time;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total += process[i].turn_around_time;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printf("\t  %c \t\t  %d \t\t %d \t\t %d", process[i].process_name, process[i].burst_time, process[i].waiting_time, process[i].turn_around_time);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printf("\n-----------------------------------------------------------\n");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}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average_turnaround_time = (float) total / (float) number_of_process;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printf("\n\n Average Waiting Time : %f", average_waiting_time);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printf("\n Average Turnaround Time: %f\n", average_turnaround_time);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return 0;</w:t>
      </w:r>
    </w:p>
    <w:p>
      <w:pPr>
        <w:spacing w:before="13" w:after="0" w:line="360" w:lineRule="auto"/>
        <w:ind w:left="709" w:right="519" w:hanging="636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6. </w:t>
      </w:r>
      <w:r>
        <w:rPr>
          <w:rFonts w:ascii="Times New Roman" w:eastAsia="Times New Roman" w:cs="Times New Roman" w:hAnsi="Times New Roman"/>
          <w:b/>
          <w:color w:val="00000A"/>
          <w:sz w:val="24"/>
          <w:shd w:val="clear" w:color="auto" w:fill="FFFFFF"/>
        </w:rPr>
        <w:t>Construct a C program to simulate Round Robin scheduling algorithm with C.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#include&lt;stdio.h&gt;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#include&lt;conio.h&gt;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int main()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{ 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int i, NOP, sum=0,count=0, y, quant, wt=0, tat=0, at[10], bt[10], temp[10];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float avg_wt, avg_tat;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printf(" Total number of process in the system: ");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scanf("%d", &amp;NOP);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y = NOP;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for(i=0; i&lt;NOP; i++)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{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printf("\n Enter the Arrival and Burst time of the Process[%d]\n", i+1);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printf(" Arrival time is: \t");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scanf("%d", &amp;at[i]);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printf(" \nBurst time is: \t"); 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scanf("%d", &amp;bt[i]);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temp[i] = bt[i];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}  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printf("Enter the Time Quantum for the process: \t");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scanf("%d", &amp;quant); 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printf("\n Process No \t\t Burst Time \t\t TAT \t\t Waiting Time ");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for(sum=0, i = 0; y!=0; )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{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if(temp[i] &lt;= quant &amp;&amp; temp[i] &gt; 0)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{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sum = sum + temp[i];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temp[i] = 0;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count=1;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}   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else if(temp[i] &gt; 0)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{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    temp[i] = temp[i] - quant;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    sum = sum + quant;  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}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if(temp[i]==0 &amp;&amp; count==1)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{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    y--; 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    printf("\nProcess No[%d] \t\t %d\t\t\t\t %d\t\t\t %d", i+1, bt[i], sum-at[i], sum-at[i]-bt[i]);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    wt = wt+sum-at[i]-bt[i];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    tat = tat+sum-at[i];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    count =0;   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}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if(i==NOP-1)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{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    i=0;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}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else if(at[i+1]&lt;=sum)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{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    i++;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}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else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{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    i=0;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    }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} 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avg_wt = wt * 1.0/NOP;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avg_tat = tat * 1.0/NOP;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printf("\n Average Turn Around Time: \t%f", avg_wt);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printf("\n Average Waiting Time: \t%f", avg_tat);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getch();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  <w:t xml:space="preserve">}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  <w:shd w:val="clear" w:color="auto" w:fill="FFFFFF"/>
        </w:rPr>
        <w:t xml:space="preserve">7. Illustrate the concept of inter-process communication using shared memory with a C program. </w:t>
      </w:r>
      <w:r>
        <w:rPr>
          <w:rFonts w:ascii="Times New Roman" w:eastAsia="Times New Roman" w:cs="Times New Roman" w:hAnsi="Times New Roman"/>
          <w:b/>
          <w:color w:val="00000A"/>
          <w:sz w:val="24"/>
        </w:rPr>
        <w:t> 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</w:rPr>
      </w:pPr>
      <w:r>
        <w:rPr>
          <w:rFonts w:ascii="Times New Roman" w:eastAsia="Times New Roman" w:cs="Times New Roman" w:hAnsi="Times New Roman"/>
          <w:color w:val="00000A"/>
          <w:sz w:val="24"/>
        </w:rPr>
        <w:t xml:space="preserve">#include&lt;stdio.h&gt;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</w:rPr>
      </w:pPr>
      <w:r>
        <w:rPr>
          <w:rFonts w:ascii="Times New Roman" w:eastAsia="Times New Roman" w:cs="Times New Roman" w:hAnsi="Times New Roman"/>
          <w:color w:val="00000A"/>
          <w:sz w:val="24"/>
        </w:rPr>
        <w:t xml:space="preserve">#include&lt;stdlib.h&gt;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</w:rPr>
      </w:pPr>
      <w:r>
        <w:rPr>
          <w:rFonts w:ascii="Times New Roman" w:eastAsia="Times New Roman" w:cs="Times New Roman" w:hAnsi="Times New Roman"/>
          <w:color w:val="00000A"/>
          <w:sz w:val="24"/>
        </w:rPr>
        <w:t xml:space="preserve">#include&lt;unistd.h&gt;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</w:rPr>
      </w:pPr>
      <w:r>
        <w:rPr>
          <w:rFonts w:ascii="Times New Roman" w:eastAsia="Times New Roman" w:cs="Times New Roman" w:hAnsi="Times New Roman"/>
          <w:color w:val="00000A"/>
          <w:sz w:val="24"/>
        </w:rPr>
        <w:t xml:space="preserve">#include&lt;sys/shm.h&gt;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</w:rPr>
      </w:pPr>
      <w:r>
        <w:rPr>
          <w:rFonts w:ascii="Times New Roman" w:eastAsia="Times New Roman" w:cs="Times New Roman" w:hAnsi="Times New Roman"/>
          <w:color w:val="00000A"/>
          <w:sz w:val="24"/>
        </w:rPr>
        <w:t xml:space="preserve">#include&lt;string.h&gt;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</w:rPr>
      </w:pPr>
      <w:r>
        <w:rPr>
          <w:rFonts w:ascii="Times New Roman" w:eastAsia="Times New Roman" w:cs="Times New Roman" w:hAnsi="Times New Roman"/>
          <w:color w:val="00000A"/>
          <w:sz w:val="24"/>
        </w:rPr>
        <w:t xml:space="preserve">int main()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</w:rPr>
      </w:pPr>
      <w:r>
        <w:rPr>
          <w:rFonts w:ascii="Times New Roman" w:eastAsia="Times New Roman" w:cs="Times New Roman" w:hAnsi="Times New Roman"/>
          <w:color w:val="00000A"/>
          <w:sz w:val="24"/>
        </w:rPr>
        <w:t xml:space="preserve">{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</w:rPr>
      </w:pPr>
      <w:r>
        <w:rPr>
          <w:rFonts w:ascii="Times New Roman" w:eastAsia="Times New Roman" w:cs="Times New Roman" w:hAnsi="Times New Roman"/>
          <w:color w:val="00000A"/>
          <w:sz w:val="24"/>
        </w:rPr>
        <w:t xml:space="preserve">int i;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</w:rPr>
      </w:pPr>
      <w:r>
        <w:rPr>
          <w:rFonts w:ascii="Times New Roman" w:eastAsia="Times New Roman" w:cs="Times New Roman" w:hAnsi="Times New Roman"/>
          <w:color w:val="00000A"/>
          <w:sz w:val="24"/>
        </w:rPr>
        <w:t xml:space="preserve">void *shared_memory;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</w:rPr>
      </w:pPr>
      <w:r>
        <w:rPr>
          <w:rFonts w:ascii="Times New Roman" w:eastAsia="Times New Roman" w:cs="Times New Roman" w:hAnsi="Times New Roman"/>
          <w:color w:val="00000A"/>
          <w:sz w:val="24"/>
        </w:rPr>
        <w:t xml:space="preserve">char buff[100];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</w:rPr>
      </w:pPr>
      <w:r>
        <w:rPr>
          <w:rFonts w:ascii="Times New Roman" w:eastAsia="Times New Roman" w:cs="Times New Roman" w:hAnsi="Times New Roman"/>
          <w:color w:val="00000A"/>
          <w:sz w:val="24"/>
        </w:rPr>
        <w:t xml:space="preserve">int shmid;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</w:rPr>
      </w:pPr>
      <w:r>
        <w:rPr>
          <w:rFonts w:ascii="Times New Roman" w:eastAsia="Times New Roman" w:cs="Times New Roman" w:hAnsi="Times New Roman"/>
          <w:color w:val="00000A"/>
          <w:sz w:val="24"/>
        </w:rPr>
        <w:t xml:space="preserve">shmid=shmget((key_t)2345, 1024, 0666|IPC_CREAT); 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</w:rPr>
      </w:pPr>
      <w:r>
        <w:rPr>
          <w:rFonts w:ascii="Times New Roman" w:eastAsia="Times New Roman" w:cs="Times New Roman" w:hAnsi="Times New Roman"/>
          <w:color w:val="00000A"/>
          <w:sz w:val="24"/>
        </w:rPr>
        <w:t xml:space="preserve">printf("Key of shared memory is %d\n",shmid);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</w:rPr>
      </w:pPr>
      <w:r>
        <w:rPr>
          <w:rFonts w:ascii="Times New Roman" w:eastAsia="Times New Roman" w:cs="Times New Roman" w:hAnsi="Times New Roman"/>
          <w:color w:val="00000A"/>
          <w:sz w:val="24"/>
        </w:rPr>
        <w:t xml:space="preserve">shared_memory=shmat(shmid,NULL,0);  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</w:rPr>
      </w:pPr>
      <w:r>
        <w:rPr>
          <w:rFonts w:ascii="Times New Roman" w:eastAsia="Times New Roman" w:cs="Times New Roman" w:hAnsi="Times New Roman"/>
          <w:color w:val="00000A"/>
          <w:sz w:val="24"/>
        </w:rPr>
        <w:t xml:space="preserve">printf("Process attached at %p\n",shared_memory);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</w:rPr>
      </w:pPr>
      <w:r>
        <w:rPr>
          <w:rFonts w:ascii="Times New Roman" w:eastAsia="Times New Roman" w:cs="Times New Roman" w:hAnsi="Times New Roman"/>
          <w:color w:val="00000A"/>
          <w:sz w:val="24"/>
        </w:rPr>
        <w:t xml:space="preserve">printf("Enter some data to write to shared memory\n");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</w:rPr>
      </w:pPr>
      <w:r>
        <w:rPr>
          <w:rFonts w:ascii="Times New Roman" w:eastAsia="Times New Roman" w:cs="Times New Roman" w:hAnsi="Times New Roman"/>
          <w:color w:val="00000A"/>
          <w:sz w:val="24"/>
        </w:rPr>
        <w:t xml:space="preserve">read(0,buff,100);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</w:rPr>
      </w:pPr>
      <w:r>
        <w:rPr>
          <w:rFonts w:ascii="Times New Roman" w:eastAsia="Times New Roman" w:cs="Times New Roman" w:hAnsi="Times New Roman"/>
          <w:color w:val="00000A"/>
          <w:sz w:val="24"/>
        </w:rPr>
        <w:t xml:space="preserve">strcpy(shared_memory,buff);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</w:rPr>
      </w:pPr>
      <w:r>
        <w:rPr>
          <w:rFonts w:ascii="Times New Roman" w:eastAsia="Times New Roman" w:cs="Times New Roman" w:hAnsi="Times New Roman"/>
          <w:color w:val="00000A"/>
          <w:sz w:val="24"/>
        </w:rPr>
        <w:t xml:space="preserve">printf("You wrote : %s\n",(char *)shared_memory);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</w:rPr>
      </w:pPr>
      <w:r>
        <w:rPr>
          <w:rFonts w:ascii="Times New Roman" w:eastAsia="Times New Roman" w:cs="Times New Roman" w:hAnsi="Times New Roman"/>
          <w:color w:val="00000A"/>
          <w:sz w:val="24"/>
        </w:rPr>
        <w:t xml:space="preserve">}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8. Illustrate the concept of multithreading using a C program.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</w:rPr>
      </w:pPr>
      <w:r>
        <w:rPr>
          <w:rFonts w:ascii="Times New Roman" w:eastAsia="Times New Roman" w:cs="Times New Roman" w:hAnsi="Times New Roman"/>
          <w:color w:val="00000A"/>
          <w:sz w:val="24"/>
        </w:rPr>
        <w:t>#include&lt;stdio.h&gt;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</w:rPr>
      </w:pPr>
      <w:r>
        <w:rPr>
          <w:rFonts w:ascii="Times New Roman" w:eastAsia="Times New Roman" w:cs="Times New Roman" w:hAnsi="Times New Roman"/>
          <w:color w:val="00000A"/>
          <w:sz w:val="24"/>
        </w:rPr>
        <w:t>#include&lt;stdlib.h&gt;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</w:rPr>
      </w:pPr>
      <w:r>
        <w:rPr>
          <w:rFonts w:ascii="Times New Roman" w:eastAsia="Times New Roman" w:cs="Times New Roman" w:hAnsi="Times New Roman"/>
          <w:color w:val="00000A"/>
          <w:sz w:val="24"/>
        </w:rPr>
        <w:t xml:space="preserve">#include&lt;unistd.h&gt;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</w:rPr>
      </w:pPr>
      <w:r>
        <w:rPr>
          <w:rFonts w:ascii="Times New Roman" w:eastAsia="Times New Roman" w:cs="Times New Roman" w:hAnsi="Times New Roman"/>
          <w:color w:val="00000A"/>
          <w:sz w:val="24"/>
        </w:rPr>
        <w:t>#include&lt;pthread.h&gt;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</w:rPr>
      </w:pPr>
      <w:r>
        <w:rPr>
          <w:rFonts w:ascii="Times New Roman" w:eastAsia="Times New Roman" w:cs="Times New Roman" w:hAnsi="Times New Roman"/>
          <w:color w:val="00000A"/>
          <w:sz w:val="24"/>
        </w:rPr>
        <w:t>void *myThreadFun(void *vargp)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</w:rPr>
      </w:pPr>
      <w:r>
        <w:rPr>
          <w:rFonts w:ascii="Times New Roman" w:eastAsia="Times New Roman" w:cs="Times New Roman" w:hAnsi="Times New Roman"/>
          <w:color w:val="00000A"/>
          <w:sz w:val="24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</w:rPr>
      </w:pPr>
      <w:r>
        <w:rPr>
          <w:rFonts w:ascii="Times New Roman" w:eastAsia="Times New Roman" w:cs="Times New Roman" w:hAnsi="Times New Roman"/>
          <w:color w:val="00000A"/>
          <w:sz w:val="24"/>
        </w:rPr>
        <w:t xml:space="preserve">    sleep(1);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</w:rPr>
      </w:pPr>
      <w:r>
        <w:rPr>
          <w:rFonts w:ascii="Times New Roman" w:eastAsia="Times New Roman" w:cs="Times New Roman" w:hAnsi="Times New Roman"/>
          <w:color w:val="00000A"/>
          <w:sz w:val="24"/>
        </w:rPr>
        <w:t xml:space="preserve">    printf("Printing GeeksQuiz from Thread \n");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</w:rPr>
      </w:pPr>
      <w:r>
        <w:rPr>
          <w:rFonts w:ascii="Times New Roman" w:eastAsia="Times New Roman" w:cs="Times New Roman" w:hAnsi="Times New Roman"/>
          <w:color w:val="00000A"/>
          <w:sz w:val="24"/>
        </w:rPr>
        <w:t xml:space="preserve">    return NULL;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</w:rPr>
      </w:pPr>
      <w:r>
        <w:rPr>
          <w:rFonts w:ascii="Times New Roman" w:eastAsia="Times New Roman" w:cs="Times New Roman" w:hAnsi="Times New Roman"/>
          <w:color w:val="00000A"/>
          <w:sz w:val="24"/>
        </w:rPr>
        <w:t xml:space="preserve">}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</w:rPr>
      </w:pPr>
      <w:r>
        <w:rPr>
          <w:rFonts w:ascii="Times New Roman" w:eastAsia="Times New Roman" w:cs="Times New Roman" w:hAnsi="Times New Roman"/>
          <w:color w:val="00000A"/>
          <w:sz w:val="24"/>
        </w:rPr>
        <w:t>int main()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</w:rPr>
      </w:pPr>
      <w:r>
        <w:rPr>
          <w:rFonts w:ascii="Times New Roman" w:eastAsia="Times New Roman" w:cs="Times New Roman" w:hAnsi="Times New Roman"/>
          <w:color w:val="00000A"/>
          <w:sz w:val="24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</w:rPr>
      </w:pPr>
      <w:r>
        <w:rPr>
          <w:rFonts w:ascii="Times New Roman" w:eastAsia="Times New Roman" w:cs="Times New Roman" w:hAnsi="Times New Roman"/>
          <w:color w:val="00000A"/>
          <w:sz w:val="24"/>
        </w:rPr>
        <w:t xml:space="preserve">    pthread_t thread_id;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</w:rPr>
      </w:pPr>
      <w:r>
        <w:rPr>
          <w:rFonts w:ascii="Times New Roman" w:eastAsia="Times New Roman" w:cs="Times New Roman" w:hAnsi="Times New Roman"/>
          <w:color w:val="00000A"/>
          <w:sz w:val="24"/>
        </w:rPr>
        <w:t xml:space="preserve">    printf("Before Thread\n");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</w:rPr>
      </w:pPr>
      <w:r>
        <w:rPr>
          <w:rFonts w:ascii="Times New Roman" w:eastAsia="Times New Roman" w:cs="Times New Roman" w:hAnsi="Times New Roman"/>
          <w:color w:val="00000A"/>
          <w:sz w:val="24"/>
        </w:rPr>
        <w:t xml:space="preserve">    pthread_create(&amp;thread_id, NULL, myThreadFun, NULL);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</w:rPr>
      </w:pPr>
      <w:r>
        <w:rPr>
          <w:rFonts w:ascii="Times New Roman" w:eastAsia="Times New Roman" w:cs="Times New Roman" w:hAnsi="Times New Roman"/>
          <w:color w:val="00000A"/>
          <w:sz w:val="24"/>
        </w:rPr>
        <w:t xml:space="preserve">    pthread_join(thread_id, NULL);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</w:rPr>
      </w:pPr>
      <w:r>
        <w:rPr>
          <w:rFonts w:ascii="Times New Roman" w:eastAsia="Times New Roman" w:cs="Times New Roman" w:hAnsi="Times New Roman"/>
          <w:color w:val="00000A"/>
          <w:sz w:val="24"/>
        </w:rPr>
        <w:t xml:space="preserve">    printf("After Thread\n");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</w:rPr>
      </w:pPr>
      <w:r>
        <w:rPr>
          <w:rFonts w:ascii="Times New Roman" w:eastAsia="Times New Roman" w:cs="Times New Roman" w:hAnsi="Times New Roman"/>
          <w:color w:val="00000A"/>
          <w:sz w:val="24"/>
        </w:rPr>
        <w:t xml:space="preserve">    exit(0);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color w:val="00000A"/>
          <w:sz w:val="24"/>
        </w:rPr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9.</w:t>
      </w:r>
      <w:r>
        <w:rPr>
          <w:rFonts w:ascii="Times New Roman" w:eastAsia="Times New Roman" w:cs="Times New Roman" w:hAnsi="Times New Roman"/>
          <w:b/>
          <w:sz w:val="24"/>
        </w:rPr>
        <w:t xml:space="preserve"> Design a C program to simulate the concept of Dining-Philosophers problem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#include&lt;stdio.h&gt;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#include&lt;stdlib.h&gt;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#include&lt;pthread.h&gt;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#include&lt;semaphore.h&gt;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#include&lt;unistd.h&gt;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sem_t room;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sem_t chopstick[5];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void * philosopher(void *);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void eat(int);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int main()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int i,a[5];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pthread_t tid[5];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sem_init(&amp;room,0,4);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for(i=0;i&lt;5;i++)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ab/>
        <w:t>sem_init(&amp;chopstick[i],0,1);</w:t>
        <w:tab/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for(i=0;i&lt;5;i++){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ab/>
        <w:t>a[i]=i;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ab/>
        <w:t>pthread_create(&amp;tid[i],NULL,philosopher,(void *)&amp;a[i]);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for(i=0;i&lt;5;i++)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ab/>
        <w:t>pthread_join(tid[i],NULL);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void * philosopher(void * num)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int phil=*(int *)num;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sem_wait(&amp;room);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printf("\nPhilosopher %d has entered room",phil);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sem_wait(&amp;chopstick[phil]);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sem_wait(&amp;chopstick[(phil+1)%5]);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eat(phil);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sleep(2);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printf("\nPhilosopher %d has finished eating",phil);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sem_post(&amp;chopstick[(phil+1)%5]);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sem_post(&amp;chopstick[phil]);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sem_post(&amp;room);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void eat(int phil)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printf("\nPhilosopher %d is eating",phil);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sz w:val="24"/>
        </w:rPr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10. </w:t>
      </w:r>
      <w:r>
        <w:rPr>
          <w:rFonts w:ascii="Times New Roman" w:eastAsia="Times New Roman" w:cs="Times New Roman" w:hAnsi="Times New Roman"/>
          <w:b/>
          <w:sz w:val="24"/>
        </w:rPr>
        <w:t>Construct a C program for implementation of memory allocation using first fit strategy.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#include&lt;stdio.h&gt;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int main()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int bsize[10], psize[10], bno, pno, flags[10], allocation[10], i, j;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for(i = 0; i &lt; 10; i++)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ab/>
        <w:t>flags[i] = 0;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ab/>
        <w:t>allocation[i] = -1;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printf("Enter no. of blocks: ");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scanf("%d", &amp;bno);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printf("\nEnter size of each block: ");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for(i = 0; i &lt; bno; i++)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ab/>
        <w:t>scanf("%d", &amp;bsize[i]);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printf("\nEnter no. of processes: ");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scanf("%d", &amp;pno);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printf("\nEnter size of each process: ");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for(i = 0; i &lt; pno; i++)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ab/>
        <w:t>scanf("%d", &amp;psize[i]);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 xml:space="preserve">for(i = 0; i &lt; pno; i++)       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ab/>
        <w:t>for(j = 0; j &lt; bno; j++)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ab/>
        <w:tab/>
        <w:t>if(flags[j] == 0 &amp;&amp; bsize[j] &gt;= psize[i])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ab/>
        <w:tab/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ab/>
        <w:tab/>
        <w:tab/>
        <w:t>allocation[j] = i;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ab/>
        <w:tab/>
        <w:tab/>
        <w:t>flags[j] = 1;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ab/>
        <w:tab/>
        <w:tab/>
        <w:t>break;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ab/>
        <w:tab/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printf("\nBlock no.\tsize\t\tprocess no.\t\tsize");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for(i = 0; i &lt; bno; i++)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ab/>
        <w:t>printf("\n%d\t\t%d\t\t", i+1, bsize[i]);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ab/>
        <w:t>if(flags[i] == 1)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ab/>
        <w:tab/>
        <w:t>printf("%d\t\t\t%d",allocation[i]+1,psize[allocation[i]]);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ab/>
        <w:t>else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ab/>
        <w:tab/>
        <w:t>printf("Not allocated");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ab/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sz w:val="24"/>
        </w:rPr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>11. Construct a C program to organize the file using single level directory.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#include&lt;stdio.h&gt;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#include&lt;conio.h&gt;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#include&lt;string.h&gt;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int main()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int nf=0,i=0,j=0,ch;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char mdname[10],fname[10][10],name[10];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printf("Enter the directory name:");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scanf("%s",mdname);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printf("Enter the number of files:");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scanf("%d",&amp;nf);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do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printf("Enter file name to be created:");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scanf("%s",name);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for(i=0;i&lt;nf;i++)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if(!strcmp(name,fname[i]))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break;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if(i==nf)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strcpy(fname[j++],name);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nf++;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else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printf("There is already %s\n",name);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printf("Do you want to enter another file(yes - 1 or no - 0):");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scanf("%d",&amp;ch);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while(ch==1);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printf("Directory name is:%s\n",mdname);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printf("Files names are:");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for(i=0;i&lt;j;i++)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printf("\n%s",fname[i]);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getch();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sz w:val="24"/>
        </w:rPr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>12. Design a C program to organize the file using two level directory structure.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#include&lt;stdio.h&gt;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#include&lt;conio.h&gt;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struct st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char dname[10];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char sdname[10][10];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char fname[10][10][10];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int ds,sds[10];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}dir[10];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int main()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int i,j,k,n;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printf("enter number of directories:");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scanf("%d",&amp;n);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for(i=0;i&lt;n;i++)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printf("enter directory %d names:",i+1);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scanf("%s",&amp;dir[i].dname);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printf("enter size of directories:");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scanf("%d",&amp;dir[i].ds);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for(j=0;j&lt;dir[i].ds;j++)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printf("enter subdirectory name and size:");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scanf("%s",&amp;dir[i].sdname[j]);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scanf("%d",&amp;dir[i].sds[j]);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for(k=0;k&lt;dir[i].sds[j];k++)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printf("enter file name:");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scanf("%s",&amp;dir[i].fname[j][k]);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printf("\ndirname\t\tsize\tsubdirname\tsize\tfiles");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printf("\n******************************************************\n");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for(i=0;i&lt;n;i++)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printf("%s\t\t%d",dir[i].dname,dir[i].ds);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for(j=0;j&lt;dir[i].ds;j++)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printf("\t%s\t\t%d\t",dir[i].sdname[j],dir[i].sds[j]);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for(k=0;k&lt;dir[i].sds[j];k++)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printf("%s\t",dir[i].fname[j][k]);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printf("\n\t\t");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printf("\n"); 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getch();   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>13. Develop a C program for implementing random access file for processing the employee details.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  <w:shd w:val="clear" w:color="auto" w:fill="FFFFFF"/>
        </w:rPr>
        <w:t xml:space="preserve">14. Illustrate the deadlock avoidance concept by simulating Banker’s algorithm with C.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#include&lt;stdio.h&gt;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#include&lt;conio.h&gt;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int max[100][100];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int alloc[100][100];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int need[100][100];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int avail[100];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int n,r;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void input();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void show();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void cal();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int main()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int i,j;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printf("********** Banker's Algo ************\n");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input();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show();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cal();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getch();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return 0;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void input()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int i,j;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printf("Enter the no of Processes\t");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scanf("%d",&amp;n);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printf("Enter the no of resources instances\t");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scanf("%d",&amp;r);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printf("Enter the Max Matrix\n");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for(i=0;i&lt;n;i++)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for(j=0;j&lt;r;j++)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scanf("%d",&amp;max[i][j]);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printf("Enter the Allocation Matrix\n");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for(i=0;i&lt;n;i++)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for(j=0;j&lt;r;j++)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scanf("%d",&amp;alloc[i][j]);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printf("Enter the available Resources\n");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for(j=0;j&lt;r;j++)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scanf("%d",&amp;avail[j]);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void show()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int i,j;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printf("Process\t Allocation\t Max\t Available\t");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for(i=0;i&lt;n;i++)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printf("\nP%d\t ",i+1);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for(j=0;j&lt;r;j++)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printf("%d ",alloc[i][j]);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printf("\t");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for(j=0;j&lt;r;j++)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printf("%d ",max[i][j]);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printf("\t");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if(i==0)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for(j=0;j&lt;r;j++)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printf("%d ",avail[j]);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void cal()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int finish[100],temp,need[100][100],flag=1,k,c1=0;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int safe[100];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int i,j;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for(i=0;i&lt;n;i++)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finish[i]=0;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for(i=0;i&lt;n;i++)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for(j=0;j&lt;r;j++)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need[i][j]=max[i][j]-alloc[i][j];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printf("\n");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while(flag)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flag=0;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for(i=0;i&lt;n;i++)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int c=0;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for(j=0;j&lt;r;j++)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if((finish[i]==0)&amp;&amp;(need[i][j]&lt;=avail[j]))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c++;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if(c==r)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for(k=0;k&lt;r;k++)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avail[k]+=alloc[i][j];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finish[i]=1;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flag=1;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printf("P%d-&gt;",i);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if(finish[i]==1)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i=n;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for(i=0;i&lt;n;i++)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if(finish[i]==1)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c1++;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else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printf("P%d-&gt;",i);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if(c1==n)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printf("\n The system is in safe state");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else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printf("\n Process are in dead lock");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printf("\n System is in unsafe state");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  <w:shd w:val="clear" w:color="auto" w:fill="FFFFFF"/>
        </w:rPr>
        <w:t xml:space="preserve">15 Construct a C program to simulate producer-consumer problem using semaphores. </w:t>
      </w:r>
      <w:r>
        <w:rPr>
          <w:rFonts w:ascii="Times New Roman" w:eastAsia="Times New Roman" w:cs="Times New Roman" w:hAnsi="Times New Roman"/>
          <w:b/>
          <w:color w:val="00000A"/>
          <w:sz w:val="24"/>
        </w:rPr>
        <w:t> 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#include&lt;stdio.h&gt;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#include&lt;stdlib.h&gt;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int mutex=1,full=0,empty=3,x=0;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int main()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int n;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void producer();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void consumer();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int wait(int);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int signal(int);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printf("\n1.Producer\n2.Consumer\n3.Exit");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while(1)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printf("\nEnter your choice:");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scanf("%d",&amp;n);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switch(n)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case 1:    if((mutex==1)&amp;&amp;(empty!=0))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            producer();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        else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            printf("Buffer is full!!");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        break;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case 2:    if((mutex==1)&amp;&amp;(full!=0))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            consumer();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        else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            printf("Buffer is empty!!");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        break;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case 3: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        exit(0);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        break;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}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return 0;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int wait(int s)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return (--s);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int signal(int s)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return(++s);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}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void producer()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mutex=wait(mutex);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full=signal(full);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empty=wait(empty);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x++;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printf("\nProducer produces the item %d",x);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mutex=signal(mutex);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}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void consumer()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mutex=wait(mutex);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full=wait(full);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empty=signal(empty);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printf("\nConsumer consumes item %d",x);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x--;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mutex=signal(mutex);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</w:rPr>
      </w:pPr>
      <w:r>
        <w:rPr>
          <w:rFonts w:ascii="Times New Roman" w:eastAsia="Times New Roman" w:cs="Times New Roman" w:hAnsi="Times New Roman"/>
          <w:sz w:val="24"/>
        </w:rPr>
        <w:t>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  <w:shd w:val="clear" w:color="auto" w:fill="FFFFFF"/>
        </w:rPr>
        <w:t xml:space="preserve">16. Construct a C program to simulate the First in First Out paging technique of memory </w:t>
      </w:r>
      <w:r>
        <w:rPr>
          <w:rFonts w:ascii="Times New Roman" w:eastAsia="Times New Roman" w:cs="Times New Roman" w:hAnsi="Times New Roman"/>
          <w:b/>
          <w:color w:val="00000A"/>
          <w:sz w:val="24"/>
        </w:rPr>
        <w:t>management</w:t>
      </w:r>
      <w:r>
        <w:rPr>
          <w:rFonts w:ascii="Times New Roman" w:eastAsia="Times New Roman" w:cs="Times New Roman" w:hAnsi="Times New Roman"/>
          <w:b/>
          <w:color w:val="00000A"/>
          <w:sz w:val="24"/>
          <w:shd w:val="clear" w:color="auto" w:fill="FFFFFF"/>
        </w:rPr>
        <w:t>.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#include &lt;stdio.h&gt;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int main()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int incomingStream[] = {4, 1, 2, 4, 5};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int pageFaults = 0;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int frames = 3;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int m, n, s, pages;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pages = sizeof(incomingStream)/sizeof(incomingStream[0]);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printf("Incoming \t Frame 1 \t Frame 2 \t Frame 3");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int temp[frames];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for(m = 0; m &lt; frames; m++)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temp[m] = -1;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for(m = 0; m &lt; pages; m++)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s = 0;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for(n = 0; n &lt; frames; n++)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if(incomingStream[m] == temp[n])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    s++;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    pageFaults--;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pageFaults++;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if((pageFaults &lt;= frames) &amp;&amp; (s == 0))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temp[m] = incomingStream[m];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else if(s == 0)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temp[(pageFaults - 1) % frames] = incomingStream[m];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} 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printf("\n");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printf("%d\t\t\t",incomingStream[m]);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for(n = 0; n &lt; frames; n++)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{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if(temp[n] != -1)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    printf(" %d\t\t\t", temp[n]);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else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    printf(" - \t\t\t");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}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printf("\nTotal Page Faults:\t%d\n", pageFaults);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return 0;</w:t>
      </w:r>
    </w:p>
    <w:p>
      <w:pPr>
        <w:spacing w:before="15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}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  <w:shd w:val="clear" w:color="auto" w:fill="FFFFFF"/>
        </w:rPr>
        <w:t xml:space="preserve">17. Construct a C program to simulate the Least Recently Used paging technique of memory </w:t>
      </w:r>
      <w:r>
        <w:rPr>
          <w:rFonts w:ascii="Times New Roman" w:eastAsia="Times New Roman" w:cs="Times New Roman" w:hAnsi="Times New Roman"/>
          <w:b/>
          <w:color w:val="00000A"/>
          <w:sz w:val="24"/>
        </w:rPr>
        <w:t>management</w:t>
      </w:r>
      <w:r>
        <w:rPr>
          <w:rFonts w:ascii="Times New Roman" w:eastAsia="Times New Roman" w:cs="Times New Roman" w:hAnsi="Times New Roman"/>
          <w:b/>
          <w:color w:val="00000A"/>
          <w:sz w:val="24"/>
          <w:shd w:val="clear" w:color="auto" w:fill="FFFFFF"/>
        </w:rPr>
        <w:t>.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#include&lt;stdio.h&gt;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int findLRU(int time[], int n){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int i, minimum = time[0], pos = 0;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for(i = 1; i &lt; n; ++i){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if(time[i] &lt; minimum){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minimum = time[i];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pos = i;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}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}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return pos;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}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int main()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{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int no_of_frames, no_of_pages, frames[10], pages[30], counter = 0, time[10], flag1, flag2, i, j, pos, faults = 0;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printf("Enter number of frames: ");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scanf("%d", &amp;no_of_frames);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printf("Enter number of pages: ");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scanf("%d", &amp;no_of_pages);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printf("Enter reference string: ");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for(i = 0; i &lt; no_of_pages; ++i){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scanf("%d", &amp;pages[i]);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}  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for(i = 0; i &lt; no_of_frames; ++i){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frames[i] = -1;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} 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for(i = 0; i &lt; no_of_pages; ++i){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flag1 = flag2 = 0;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for(j = 0; j &lt; no_of_frames; ++j){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if(frames[j] == pages[i]){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counter++;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time[j] = counter;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flag1 = flag2 = 1;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break;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}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}   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if(flag1 == 0){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for(j = 0; j &lt; no_of_frames; ++j){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if(frames[j] == -1){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counter++;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faults++;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frames[j] = pages[i];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time[j] = counter;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flag2 = 1;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break;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}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}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}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if(flag2 == 0){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pos = findLRU(time, no_of_frames);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counter++;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faults++;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frames[pos] = pages[i];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time[pos] = counter;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}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printf("\n");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for(j = 0; j &lt; no_of_frames; ++j){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printf("%d\t", frames[j]);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}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}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printf("\n\nTotal Page Faults = %d", faults);   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return 0;</w:t>
      </w:r>
    </w:p>
    <w:p>
      <w:pPr>
        <w:spacing w:before="15" w:after="0" w:line="360" w:lineRule="auto"/>
        <w:ind w:right="518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}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  <w:shd w:val="clear" w:color="auto" w:fill="FFFFFF"/>
        </w:rPr>
        <w:t xml:space="preserve">18. Construct a C program to simulate the optimal paging technique of memory management </w:t>
      </w:r>
      <w:r>
        <w:rPr>
          <w:rFonts w:ascii="Times New Roman" w:eastAsia="Times New Roman" w:cs="Times New Roman" w:hAnsi="Times New Roman"/>
          <w:b/>
          <w:color w:val="00000A"/>
          <w:sz w:val="24"/>
        </w:rPr>
        <w:t> 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#include&lt;stdio.h&gt;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int main()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{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int no_of_frames, no_of_pages, frames[10], pages[30], temp[10], flag1, flag2, flag3, i, j, k, pos, max, faults = 0;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printf("Enter number of frames: ");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scanf("%d", &amp;no_of_frames);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printf("Enter number of pages: ");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scanf("%d", &amp;no_of_pages);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printf("Enter page reference string: ");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for(i = 0; i &lt; no_of_pages; ++i){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scanf("%d", &amp;pages[i]);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}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for(i = 0; i &lt; no_of_frames; ++i){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frames[i] = -1;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}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for(i = 0; i &lt; no_of_pages; ++i){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flag1 = flag2 = 0;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for(j = 0; j &lt; no_of_frames; ++j){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if(frames[j] == pages[i]){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       flag1 = flag2 = 1;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       break;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   }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}      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if(flag1 == 0){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for(j = 0; j &lt; no_of_frames; ++j){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    if(frames[j] == -1){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        faults++;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        frames[j] = pages[i];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        flag2 = 1;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        break;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    }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}    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}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if(flag2 == 0){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flag3 =0;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for(j = 0; j &lt; no_of_frames; ++j){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 temp[j] = -1;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 for(k = i + 1; k &lt; no_of_pages; ++k){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 if(frames[j] == pages[k]){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 temp[j] = k;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 break;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 }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 }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}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for(j = 0; j &lt; no_of_frames; ++j){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 if(temp[j] == -1){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 pos = j;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 flag3 = 1;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 break;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 }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}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if(flag3 ==0){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 max = temp[0];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 pos = 0;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 for(j = 1; j &lt; no_of_frames; ++j){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 if(temp[j] &gt; max){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 max = temp[j];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 pos = j;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 }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 }            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}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frames[pos] = pages[i];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faults++;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} 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printf("\n");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for(j = 0; j &lt; no_of_frames; ++j){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    printf("%d\t", frames[j]);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}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}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printf("\n\nTotal Page Faults = %d", faults);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return 0;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</w:rPr>
      </w:pPr>
      <w:r>
        <w:rPr>
          <w:rFonts w:ascii="Times New Roman" w:eastAsia="Times New Roman" w:cs="Times New Roman" w:hAnsi="Times New Roman"/>
          <w:sz w:val="24"/>
        </w:rPr>
        <w:t>}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  <w:shd w:val="clear" w:color="auto" w:fill="FFFFFF"/>
        </w:rPr>
        <w:t xml:space="preserve">19. Consider a file system where the records of the file are stored one after another both physically </w:t>
      </w:r>
      <w:r>
        <w:rPr>
          <w:rFonts w:ascii="Times New Roman" w:eastAsia="Times New Roman" w:cs="Times New Roman" w:hAnsi="Times New Roman"/>
          <w:b/>
          <w:color w:val="00000A"/>
          <w:sz w:val="24"/>
        </w:rPr>
        <w:t>and</w:t>
      </w:r>
      <w:r>
        <w:rPr>
          <w:rFonts w:ascii="Times New Roman" w:eastAsia="Times New Roman" w:cs="Times New Roman" w:hAnsi="Times New Roman"/>
          <w:b/>
          <w:color w:val="00000A"/>
          <w:sz w:val="24"/>
          <w:shd w:val="clear" w:color="auto" w:fill="FFFFFF"/>
        </w:rPr>
        <w:t xml:space="preserve"> logically. A record of the file can only be accessed by reading all the previous records. </w:t>
      </w:r>
      <w:r>
        <w:rPr>
          <w:rFonts w:ascii="Times New Roman" w:eastAsia="Times New Roman" w:cs="Times New Roman" w:hAnsi="Times New Roman"/>
          <w:b/>
          <w:color w:val="00000A"/>
          <w:sz w:val="24"/>
        </w:rPr>
        <w:t> </w:t>
      </w:r>
      <w:r>
        <w:rPr>
          <w:rFonts w:ascii="Times New Roman" w:eastAsia="Times New Roman" w:cs="Times New Roman" w:hAnsi="Times New Roman"/>
          <w:b/>
          <w:color w:val="00000A"/>
          <w:sz w:val="24"/>
          <w:shd w:val="clear" w:color="auto" w:fill="FFFFFF"/>
        </w:rPr>
        <w:t>Design a C program to simulate the file allocation strategy.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#include&lt;stdio.h&gt;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#include&lt;conio.h&gt;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#include&lt;stdlib.h&gt;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int main()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{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int f[50], i, st, len, j, c, k, count = 0;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for(i=0;i&lt;50;i++)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f[i]=0;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printf("Files Allocated are : \n");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x : count=0;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printf("Enter starting block and length of files: ");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scanf("%d%d", &amp;st,&amp;len);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for(k=st;k&lt;(st+len);k++)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if(f[k]==0)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count++;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if(len==count)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{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for(j=st;j&lt;(st+len);j++)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if(f[j]==0)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{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f[j]=1;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printf("%d\t%d\n",j,f[j]);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}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if(j!=(st+len-1))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printf("The file is allocated to disk\n");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}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else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printf("The file is not allocated \n");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printf("Do you want to enter more file(Yes - 1/No - 0)");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scanf("%d", &amp;c);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if(c==1)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goto x;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else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exit(0);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getch();</w:t>
      </w:r>
    </w:p>
    <w:p>
      <w:pPr>
        <w:spacing w:before="13" w:after="0" w:line="360" w:lineRule="auto"/>
        <w:ind w:right="519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}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  <w:shd w:val="clear" w:color="auto" w:fill="FFFFFF"/>
        </w:rPr>
        <w:t xml:space="preserve">20. Consider a file system that brings all the file pointers together into an index block. The ith entry </w:t>
      </w:r>
      <w:r>
        <w:rPr>
          <w:rFonts w:ascii="Times New Roman" w:eastAsia="Times New Roman" w:cs="Times New Roman" w:hAnsi="Times New Roman"/>
          <w:b/>
          <w:color w:val="00000A"/>
          <w:sz w:val="24"/>
        </w:rPr>
        <w:t>in</w:t>
      </w:r>
      <w:r>
        <w:rPr>
          <w:rFonts w:ascii="Times New Roman" w:eastAsia="Times New Roman" w:cs="Times New Roman" w:hAnsi="Times New Roman"/>
          <w:b/>
          <w:color w:val="00000A"/>
          <w:sz w:val="24"/>
          <w:shd w:val="clear" w:color="auto" w:fill="FFFFFF"/>
        </w:rPr>
        <w:t xml:space="preserve"> the index block points to the ith block of the file. Design a C program to simulate the file </w:t>
      </w:r>
      <w:r>
        <w:rPr>
          <w:rFonts w:ascii="Times New Roman" w:eastAsia="Times New Roman" w:cs="Times New Roman" w:hAnsi="Times New Roman"/>
          <w:b/>
          <w:color w:val="00000A"/>
          <w:sz w:val="24"/>
        </w:rPr>
        <w:t>allocation</w:t>
      </w:r>
      <w:r>
        <w:rPr>
          <w:rFonts w:ascii="Times New Roman" w:eastAsia="Times New Roman" w:cs="Times New Roman" w:hAnsi="Times New Roman"/>
          <w:b/>
          <w:color w:val="00000A"/>
          <w:sz w:val="24"/>
          <w:shd w:val="clear" w:color="auto" w:fill="FFFFFF"/>
        </w:rPr>
        <w:t xml:space="preserve"> strategy.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#include&lt;stdio.h&gt;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#include&lt;conio.h&gt;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#include&lt;stdlib.h&gt;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int main()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{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int f[50], index[50],i, n, st, len, j, c, k, ind,count=0;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for(i=0;i&lt;50;i++)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f[i]=0;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x:printf("Enter the index block: ");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scanf("%d",&amp;ind);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if(f[ind]!=1)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{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printf("Enter no of blocks needed and no of files for the index %d on the disk : \n", ind);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scanf("%d",&amp;n);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}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else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{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printf("%d index is already allocated \n",ind);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goto x;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}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y: count=0;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for(i=0;i&lt;n;i++)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{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scanf("%d", &amp;index[i]);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if(f[index[i]]==0)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count++;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}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if(count==n)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{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for(j=0;j&lt;n;j++)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f[index[j]]=1;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printf("Allocated\n");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printf("File Indexed\n");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for(k=0;k&lt;n;k++)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printf("%d--------&gt;%d : %d\n",ind,index[k],f[index[k]]);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}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else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{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printf("File in the index is already allocated \n");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printf("Enter another file indexed");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goto y;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}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printf("Do you want to enter more file(Yes - 1/No - 0)");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scanf("%d", &amp;c);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if(c==1)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goto x;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else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exit(0);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getch();</w:t>
      </w:r>
    </w:p>
    <w:p>
      <w:pPr>
        <w:spacing w:before="12" w:after="0" w:line="360" w:lineRule="auto"/>
        <w:ind w:right="517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}</w:t>
      </w:r>
    </w:p>
    <w:p>
      <w:pPr>
        <w:spacing w:before="12" w:after="0" w:line="360" w:lineRule="auto"/>
        <w:ind w:left="608" w:right="518" w:hanging="608"/>
        <w:jc w:val="both"/>
        <w:rPr>
          <w:rFonts w:ascii="Times New Roman" w:eastAsia="Times New Roman" w:cs="Times New Roman" w:hAnsi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  <w:shd w:val="clear" w:color="auto" w:fill="FFFFFF"/>
        </w:rPr>
        <w:t xml:space="preserve">21. With linked allocation, each file is a linked list of disk blocks; the disk blocks may be scattered </w:t>
      </w:r>
      <w:r>
        <w:rPr>
          <w:rFonts w:ascii="Times New Roman" w:eastAsia="Times New Roman" w:cs="Times New Roman" w:hAnsi="Times New Roman"/>
          <w:b/>
          <w:color w:val="00000A"/>
          <w:sz w:val="24"/>
        </w:rPr>
        <w:t>anywhere</w:t>
      </w:r>
      <w:r>
        <w:rPr>
          <w:rFonts w:ascii="Times New Roman" w:eastAsia="Times New Roman" w:cs="Times New Roman" w:hAnsi="Times New Roman"/>
          <w:b/>
          <w:color w:val="00000A"/>
          <w:sz w:val="24"/>
          <w:shd w:val="clear" w:color="auto" w:fill="FFFFFF"/>
        </w:rPr>
        <w:t xml:space="preserve"> on the disk. The directory contains a pointer to the first and last blocks of the file. </w:t>
      </w:r>
      <w:r>
        <w:rPr>
          <w:rFonts w:ascii="Times New Roman" w:eastAsia="Times New Roman" w:cs="Times New Roman" w:hAnsi="Times New Roman"/>
          <w:b/>
          <w:color w:val="00000A"/>
          <w:sz w:val="24"/>
        </w:rPr>
        <w:t> </w:t>
      </w:r>
      <w:r>
        <w:rPr>
          <w:rFonts w:ascii="Times New Roman" w:eastAsia="Times New Roman" w:cs="Times New Roman" w:hAnsi="Times New Roman"/>
          <w:b/>
          <w:color w:val="00000A"/>
          <w:sz w:val="24"/>
          <w:shd w:val="clear" w:color="auto" w:fill="FFFFFF"/>
        </w:rPr>
        <w:t xml:space="preserve">Each block contains a pointer to the next block. Design a C program to simulate the file </w:t>
      </w:r>
      <w:r>
        <w:rPr>
          <w:rFonts w:ascii="Times New Roman" w:eastAsia="Times New Roman" w:cs="Times New Roman" w:hAnsi="Times New Roman"/>
          <w:b/>
          <w:color w:val="00000A"/>
          <w:sz w:val="24"/>
        </w:rPr>
        <w:t>allocation</w:t>
      </w:r>
      <w:r>
        <w:rPr>
          <w:rFonts w:ascii="Times New Roman" w:eastAsia="Times New Roman" w:cs="Times New Roman" w:hAnsi="Times New Roman"/>
          <w:b/>
          <w:color w:val="00000A"/>
          <w:sz w:val="24"/>
          <w:shd w:val="clear" w:color="auto" w:fill="FFFFFF"/>
        </w:rPr>
        <w:t xml:space="preserve"> strategy.</w:t>
      </w:r>
    </w:p>
    <w:p>
      <w:pPr>
        <w:spacing w:before="12" w:after="0" w:line="360" w:lineRule="auto"/>
        <w:ind w:left="608" w:right="518" w:hanging="608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b/>
          <w:sz w:val="24"/>
          <w:shd w:val="clear" w:color="auto" w:fill="FFFFFF"/>
        </w:rPr>
        <w:t>#include&lt;stdio.h&gt;</w:t>
      </w:r>
    </w:p>
    <w:p>
      <w:pPr>
        <w:spacing w:before="12" w:after="0" w:line="360" w:lineRule="auto"/>
        <w:ind w:left="608" w:right="518" w:hanging="608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#include&lt;conio.h&gt;</w:t>
      </w:r>
    </w:p>
    <w:p>
      <w:pPr>
        <w:spacing w:before="12" w:after="0" w:line="360" w:lineRule="auto"/>
        <w:ind w:left="608" w:right="518" w:hanging="608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#include&lt;stdlib.h&gt;</w:t>
      </w:r>
    </w:p>
    <w:p>
      <w:pPr>
        <w:spacing w:before="12" w:after="0" w:line="360" w:lineRule="auto"/>
        <w:ind w:left="608" w:right="518" w:hanging="608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void main()</w:t>
      </w:r>
    </w:p>
    <w:p>
      <w:pPr>
        <w:spacing w:before="12" w:after="0" w:line="360" w:lineRule="auto"/>
        <w:ind w:left="608" w:right="518" w:hanging="608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{</w:t>
      </w:r>
    </w:p>
    <w:p>
      <w:pPr>
        <w:spacing w:before="12" w:after="0" w:line="360" w:lineRule="auto"/>
        <w:ind w:left="608" w:right="518" w:hanging="608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int f[50], p,i, st, len, j, c, k, a;</w:t>
      </w:r>
    </w:p>
    <w:p>
      <w:pPr>
        <w:spacing w:before="12" w:after="0" w:line="360" w:lineRule="auto"/>
        <w:ind w:left="608" w:right="518" w:hanging="608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clrscr();</w:t>
      </w:r>
    </w:p>
    <w:p>
      <w:pPr>
        <w:spacing w:before="12" w:after="0" w:line="360" w:lineRule="auto"/>
        <w:ind w:left="608" w:right="518" w:hanging="608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for(i=0;i&lt;50;i++)</w:t>
      </w:r>
    </w:p>
    <w:p>
      <w:pPr>
        <w:spacing w:before="12" w:after="0" w:line="360" w:lineRule="auto"/>
        <w:ind w:left="608" w:right="518" w:hanging="608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f[i]=0;</w:t>
      </w:r>
    </w:p>
    <w:p>
      <w:pPr>
        <w:spacing w:before="12" w:after="0" w:line="360" w:lineRule="auto"/>
        <w:ind w:left="608" w:right="518" w:hanging="608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printf("Enter how many blocks already allocated: ");</w:t>
      </w:r>
    </w:p>
    <w:p>
      <w:pPr>
        <w:spacing w:before="12" w:after="0" w:line="360" w:lineRule="auto"/>
        <w:ind w:left="608" w:right="518" w:hanging="608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scanf("%d",&amp;p);</w:t>
      </w:r>
    </w:p>
    <w:p>
      <w:pPr>
        <w:spacing w:before="12" w:after="0" w:line="360" w:lineRule="auto"/>
        <w:ind w:left="608" w:right="518" w:hanging="608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printf("Enter blocks already allocated: ");</w:t>
      </w:r>
    </w:p>
    <w:p>
      <w:pPr>
        <w:spacing w:before="12" w:after="0" w:line="360" w:lineRule="auto"/>
        <w:ind w:left="608" w:right="518" w:hanging="608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for(i=0;i&lt;p;i++)</w:t>
      </w:r>
    </w:p>
    <w:p>
      <w:pPr>
        <w:spacing w:before="12" w:after="0" w:line="360" w:lineRule="auto"/>
        <w:ind w:left="608" w:right="518" w:hanging="608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{</w:t>
      </w:r>
    </w:p>
    <w:p>
      <w:pPr>
        <w:spacing w:before="12" w:after="0" w:line="360" w:lineRule="auto"/>
        <w:ind w:left="608" w:right="518" w:hanging="608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scanf("%d",&amp;a);</w:t>
      </w:r>
    </w:p>
    <w:p>
      <w:pPr>
        <w:spacing w:before="12" w:after="0" w:line="360" w:lineRule="auto"/>
        <w:ind w:left="608" w:right="518" w:hanging="608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f[a]=1;</w:t>
      </w:r>
    </w:p>
    <w:p>
      <w:pPr>
        <w:spacing w:before="12" w:after="0" w:line="360" w:lineRule="auto"/>
        <w:ind w:left="608" w:right="518" w:hanging="608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}</w:t>
      </w:r>
    </w:p>
    <w:p>
      <w:pPr>
        <w:spacing w:before="12" w:after="0" w:line="360" w:lineRule="auto"/>
        <w:ind w:left="608" w:right="518" w:hanging="608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x: printf("Enter index starting block and length: ");</w:t>
      </w:r>
    </w:p>
    <w:p>
      <w:pPr>
        <w:spacing w:before="12" w:after="0" w:line="360" w:lineRule="auto"/>
        <w:ind w:left="608" w:right="518" w:hanging="608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scanf("%d%d", &amp;st,&amp;len);</w:t>
      </w:r>
    </w:p>
    <w:p>
      <w:pPr>
        <w:spacing w:before="12" w:after="0" w:line="360" w:lineRule="auto"/>
        <w:ind w:left="608" w:right="518" w:hanging="608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k=len;</w:t>
      </w:r>
    </w:p>
    <w:p>
      <w:pPr>
        <w:spacing w:before="12" w:after="0" w:line="360" w:lineRule="auto"/>
        <w:ind w:left="608" w:right="518" w:hanging="608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if(f[st]==0)</w:t>
      </w:r>
    </w:p>
    <w:p>
      <w:pPr>
        <w:spacing w:before="12" w:after="0" w:line="360" w:lineRule="auto"/>
        <w:ind w:left="608" w:right="518" w:hanging="608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{</w:t>
      </w:r>
    </w:p>
    <w:p>
      <w:pPr>
        <w:spacing w:before="12" w:after="0" w:line="360" w:lineRule="auto"/>
        <w:ind w:left="608" w:right="518" w:hanging="608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for(j=st;j&lt;(st+k);j++)</w:t>
      </w:r>
    </w:p>
    <w:p>
      <w:pPr>
        <w:spacing w:before="12" w:after="0" w:line="360" w:lineRule="auto"/>
        <w:ind w:left="608" w:right="518" w:hanging="608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{</w:t>
      </w:r>
    </w:p>
    <w:p>
      <w:pPr>
        <w:spacing w:before="12" w:after="0" w:line="360" w:lineRule="auto"/>
        <w:ind w:left="608" w:right="518" w:hanging="608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if(f[j]==0)</w:t>
      </w:r>
    </w:p>
    <w:p>
      <w:pPr>
        <w:spacing w:before="12" w:after="0" w:line="360" w:lineRule="auto"/>
        <w:ind w:left="608" w:right="518" w:hanging="608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{</w:t>
      </w:r>
    </w:p>
    <w:p>
      <w:pPr>
        <w:spacing w:before="12" w:after="0" w:line="360" w:lineRule="auto"/>
        <w:ind w:left="608" w:right="518" w:hanging="608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f[j]=1;</w:t>
      </w:r>
    </w:p>
    <w:p>
      <w:pPr>
        <w:spacing w:before="12" w:after="0" w:line="360" w:lineRule="auto"/>
        <w:ind w:left="608" w:right="518" w:hanging="608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printf("%d--------&gt;%d\n",j,f[j]);</w:t>
      </w:r>
    </w:p>
    <w:p>
      <w:pPr>
        <w:spacing w:before="12" w:after="0" w:line="360" w:lineRule="auto"/>
        <w:ind w:left="608" w:right="518" w:hanging="608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}</w:t>
      </w:r>
    </w:p>
    <w:p>
      <w:pPr>
        <w:spacing w:before="12" w:after="0" w:line="360" w:lineRule="auto"/>
        <w:ind w:left="608" w:right="518" w:hanging="608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else</w:t>
      </w:r>
    </w:p>
    <w:p>
      <w:pPr>
        <w:spacing w:before="12" w:after="0" w:line="360" w:lineRule="auto"/>
        <w:ind w:left="608" w:right="518" w:hanging="608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{</w:t>
      </w:r>
    </w:p>
    <w:p>
      <w:pPr>
        <w:spacing w:before="12" w:after="0" w:line="360" w:lineRule="auto"/>
        <w:ind w:left="608" w:right="518" w:hanging="608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printf("%d Block is already allocated \n",j);</w:t>
      </w:r>
    </w:p>
    <w:p>
      <w:pPr>
        <w:spacing w:before="12" w:after="0" w:line="360" w:lineRule="auto"/>
        <w:ind w:left="608" w:right="518" w:hanging="608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k++;</w:t>
      </w:r>
    </w:p>
    <w:p>
      <w:pPr>
        <w:spacing w:before="12" w:after="0" w:line="360" w:lineRule="auto"/>
        <w:ind w:left="608" w:right="518" w:hanging="608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}</w:t>
      </w:r>
    </w:p>
    <w:p>
      <w:pPr>
        <w:spacing w:before="12" w:after="0" w:line="360" w:lineRule="auto"/>
        <w:ind w:left="608" w:right="518" w:hanging="608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}</w:t>
      </w:r>
    </w:p>
    <w:p>
      <w:pPr>
        <w:spacing w:before="12" w:after="0" w:line="360" w:lineRule="auto"/>
        <w:ind w:left="608" w:right="518" w:hanging="608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}</w:t>
      </w:r>
    </w:p>
    <w:p>
      <w:pPr>
        <w:spacing w:before="12" w:after="0" w:line="360" w:lineRule="auto"/>
        <w:ind w:left="608" w:right="518" w:hanging="608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else</w:t>
      </w:r>
    </w:p>
    <w:p>
      <w:pPr>
        <w:spacing w:before="12" w:after="0" w:line="360" w:lineRule="auto"/>
        <w:ind w:left="608" w:right="518" w:hanging="608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printf("%d starting block is already allocated \n",st);</w:t>
      </w:r>
    </w:p>
    <w:p>
      <w:pPr>
        <w:spacing w:before="12" w:after="0" w:line="360" w:lineRule="auto"/>
        <w:ind w:left="608" w:right="518" w:hanging="608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printf("Do you want to enter more file(Yes - 1/No - 0)");</w:t>
      </w:r>
    </w:p>
    <w:p>
      <w:pPr>
        <w:spacing w:before="12" w:after="0" w:line="360" w:lineRule="auto"/>
        <w:ind w:left="608" w:right="518" w:hanging="608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scanf("%d", &amp;c);</w:t>
      </w:r>
    </w:p>
    <w:p>
      <w:pPr>
        <w:spacing w:before="12" w:after="0" w:line="360" w:lineRule="auto"/>
        <w:ind w:left="608" w:right="518" w:hanging="608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if(c==1)</w:t>
      </w:r>
    </w:p>
    <w:p>
      <w:pPr>
        <w:spacing w:before="12" w:after="0" w:line="360" w:lineRule="auto"/>
        <w:ind w:left="608" w:right="518" w:hanging="608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goto x;</w:t>
      </w:r>
    </w:p>
    <w:p>
      <w:pPr>
        <w:spacing w:before="12" w:after="0" w:line="360" w:lineRule="auto"/>
        <w:ind w:left="608" w:right="518" w:hanging="608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else</w:t>
      </w:r>
    </w:p>
    <w:p>
      <w:pPr>
        <w:spacing w:before="12" w:after="0" w:line="360" w:lineRule="auto"/>
        <w:ind w:left="608" w:right="518" w:hanging="608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exit(0);</w:t>
      </w:r>
    </w:p>
    <w:p>
      <w:pPr>
        <w:spacing w:before="12" w:after="0" w:line="360" w:lineRule="auto"/>
        <w:ind w:left="608" w:right="518" w:hanging="608"/>
        <w:jc w:val="both"/>
        <w:rPr>
          <w:rFonts w:ascii="Times New Roman" w:eastAsia="Times New Roman" w:cs="Times New Roman" w:hAnsi="Times New Roman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getch();</w:t>
      </w:r>
    </w:p>
    <w:p>
      <w:pPr>
        <w:spacing w:before="12" w:after="0" w:line="360" w:lineRule="auto"/>
        <w:ind w:left="608" w:right="518" w:hanging="608"/>
        <w:jc w:val="both"/>
        <w:rPr>
          <w:rFonts w:ascii="Times New Roman" w:eastAsia="Times New Roman" w:cs="Times New Roman" w:hAnsi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sz w:val="24"/>
          <w:shd w:val="clear" w:color="auto" w:fill="FFFFFF"/>
        </w:rPr>
        <w:t>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  <w:shd w:val="clear" w:color="auto" w:fill="FFFFFF"/>
        </w:rPr>
        <w:t xml:space="preserve">22. Construct a C program to simulate the First Come First Served disk scheduling algorithm. </w:t>
      </w:r>
      <w:r>
        <w:rPr>
          <w:rFonts w:ascii="Times New Roman" w:eastAsia="Times New Roman" w:cs="Times New Roman" w:hAnsi="Times New Roman"/>
          <w:b/>
          <w:color w:val="00000A"/>
          <w:sz w:val="24"/>
        </w:rPr>
        <w:t> 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#include&lt;stdio.h&gt;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#include&lt;stdlib.h&gt;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int main()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int ReadyQueue[100],i,n,TotalHeadMov=0,initial;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scanf("%d",&amp;n);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for(i=0;i&lt;n;i++){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scanf("%d",&amp;ReadyQueue[i]);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scanf("%d",&amp;initial);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for(i=0;i&lt;n;i++)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TotalHeadMov=TotalHeadMov+abs(ReadyQueue[i]-initial);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initial=ReadyQueue[i];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printf("Total Head Movement=%d",TotalHeadMov);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color w:val="00000A"/>
          <w:sz w:val="24"/>
        </w:rPr>
      </w:pPr>
      <w:r>
        <w:rPr>
          <w:rFonts w:ascii="Times New Roman" w:eastAsia="Times New Roman" w:cs="Times New Roman" w:hAnsi="Times New Roman"/>
          <w:sz w:val="24"/>
        </w:rPr>
        <w:t>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>23. Design a C program to simulate SCAN disk scheduling algorithm.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#include &lt;stdio.h&gt;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>#include &lt;stdlib.h&gt;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>void sortRequests(int requests[], int n)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for (int i = 0; i &lt; n - 1; i++)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    for (int j = 0; j &lt; n - i - 1; j++)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        if (requests[j] &gt; requests[j + 1])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            // Swap the elements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            int temp = requests[j];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            requests[j] = requests[j + 1];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            requests[j + 1] = temp;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    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>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>int calculateSeekTime(int requests[], int n, int start, int direction)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int totalSeekTime = 0;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sortRequests(requests, n);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int startPos;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for (int i = 0; i &lt; n; i++)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    if (requests[i] &gt;= start)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        startPos = i;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        break;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if (direction == 1)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    for (int i = startPos; i &lt; n; i++)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        totalSeekTime += abs(requests[i] - start);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        start = requests[i];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    for (int i = startPos - 1; i &gt;= 0; i--)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        totalSeekTime += abs(requests[i] - start);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        start = requests[i];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} else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    for (int i = start Pos - 1; i &gt;= 0; i--)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        total Seek Time += abs(requests[i] - start);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        start = requests[i];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    for (int i = start Pos; i &lt; n; i++)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        total Seek Time += abs(requests[i] - start);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        start = requests[i];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return total Seek Time;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>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>int main()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int n, start, direction;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print f("Enter the number of requests: 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scan f("%d", &amp;n);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int requests[n];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print f ("Enter the disk request positions: 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for (int i = 0; i &lt; n; i++)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    scan f ("%d", &amp;requests[i]);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Print f("Enter the starting position of the disk head: 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Scan f("%d", &amp;start);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Print f("Enter the direction (1 for right, -1 for left): 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Scan f("%d", &amp;direction);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int total Seek Time = calculate Seek Time (requests, n, start, direction);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print f("Total seek time is: %d\n", total Seek Time);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return 0;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>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>24.. Develop a C program to simulate C-SCAN disk scheduling algorithm.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>#include &lt;stdio.h&gt;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>#include &lt;stdlib.h&gt;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>void cscan(int arr[], int n, int head, int disk_size)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int seek_count = 0;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int distance = 0;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int curr = 0;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int left = 0;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int right = 0;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int left_arr[50], right_arr[50];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for (int i = 0; i &lt; n; i++)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    if (arr[i] &lt; head)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        left_arr[left++] = arr[i];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    } else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        right_arr[right++] = arr[i];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qsort(left_arr, left, sizeof(int), compare);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qsort(right_arr, right, sizeof(int), compare);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for (int i = 0; i &lt; right; i++)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    distance = abs(head - right_arr[i]);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    seek_count += distance;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    head = right_arr[i];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seek_count += abs(head - (disk_size - 1));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head = 0;  // Move to the beginning of the disk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for (int i = left - 1; i &gt;= 0; i--)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    distance = abs(head - left_arr[i]);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    seek_count += distance;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    head = left_arr[i];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printf("Total Seek Time: %d\n", seek_count);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>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>int compare(const void *a, const void *b)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return (*(int *)a - *(int *)b);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>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>int main()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int n, head, disk_size;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printf("Enter the number of requests: 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scanf("%d", &amp;n);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int arr[n];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printf("Enter the disk requests: 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for (int i = 0; i &lt; n; i++)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    scanf("%d", &amp;arr[i]);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printf("Enter the initial position of the disk head: 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scanf("%d", &amp;head);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printf("Enter the size of the disk (total cylinders): 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scanf("%d", &amp;disk_size);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// Call the cscan function to simulate the algorithm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cscan(arr, n, head, disk_size);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 xml:space="preserve">    return 0;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>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the First in First Out paging technique of memory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management.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  <w:shd w:val="clear" w:color="auto" w:fill="FFFFFF"/>
        </w:rPr>
        <w:t>25. Illustrate the various File Access Permission and different types users in Linux.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26. Construct a C program to implement the file management operations.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#include &lt;stdio.h&gt;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#include &lt;stdlib.h&gt;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void createFile();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void writeFile();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void readFile();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void appendFile();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void deleteFile();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int main()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int choice;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while (1)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printf("\n--- File Management Operations ---\n");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printf("1. Create/Open File\n");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printf("2. Write to File\n");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printf("3. Read from File\n");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printf("4. Append to File\n");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printf("5. Delete File\n");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printf("6. Exit\n");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printf("Enter your choice: 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scanf("%d", &amp;choice);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switch (choice)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case 1: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    createFile();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    break;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case 2: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    writeFile();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    break;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case 3: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    readFile();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    break;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case 4: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    appendFile();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    break;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case 5: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    deleteFile();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    break;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case 6: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    printf("Exiting program.\n");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    exit(0);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default: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    printf("Invalid choice! Please try again.\n");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return 0;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void createFile()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FILE *file;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char filename[100];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printf("Enter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27. Develop a C program for simulating the function of ls UNIX Command.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#include &lt;stdio.h&gt;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#include &lt;stdlib.h&gt;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#include &lt;dirent.h&gt;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#include &lt;sys/types.h&gt;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#include &lt;sys/stat.h&gt;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#include &lt;unistd.h&gt;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#include &lt;time.h&gt;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void list_directory(const char *path)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struct dirent *entry;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DIR *dp = opendir(path);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if (dp == NULL)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perror("opendir");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return;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// Print directory contents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while ((entry = readdir(dp)) != NULL)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printf("%s\n", entry-&gt;d_name);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closedir(dp);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int main(int argc, char *argv[])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if (argc == 1)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// If no directory is provided, use the current directory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list_directory(".");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} else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// List the directory pas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28. Write a C program for simulation of GREP UNIX command.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#include &lt;stdio.h&gt;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#include &lt;string.h&gt;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#include &lt;stdlib.h&gt;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// Function to check if a string matches the pattern (basic simulation)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int matchPattern(const char *line, const char *pattern)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// strstr is used here to find if the pattern exists in the line.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return strstr(line, pattern) != NULL;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// Function to simulate GREP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void simulateGrep(const char *filename, const char *pattern)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FILE *file = fopen(filename, "r");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if (file == NULL)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perror("Error opening file");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return;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char line[1024];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// Reading each line of the file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while (fgets(line, sizeof(line), file) != NULL)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// If the line matches the pattern, print the line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if (matchPattern(line, pattern))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printf("%s", line);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fclose(file);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int main(int argc, char *argv[])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// Check if correct arguments are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29. Write a C program to simulate the solution of Classical Process Synchronization Problem.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#include &lt;stdio.h&gt;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#include &lt;stdlib.h&gt;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#include &lt;pthread.h&gt;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#include &lt;semaphore.h&gt;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#define MAX 5  // Maximum size of the buffer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int buffer[MAX];  // Shared buffer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int in = 0, out = 0;  // Buffers indices for producer and consumer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sem_t empty, full, mutex;  // Semaphores to synchronize access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// Function for the producer to produce an item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void *producer(void *arg)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int item;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while (1)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item = rand() % 100;  // Produce an item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sem_wait(&amp;empty);      // Wait for empty space in buffer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sem_wait(&amp;mutex);      // Ensure mutual exclusion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buffer[in] = item;     // Insert item into buffer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printf("Produced: %d at index %d\n", item, in);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in = (in + 1) % MAX;   // Move to next buffer index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sem_post(&amp;mutex);      // Release mutual exclusion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sem_post(&amp;full);       // Signal that there is a new item in the buffer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sleep(1);  // Simulate time taken to produce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// Function for the consumer to consume an item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void *consumer(void *arg)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int item;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while (1)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sem_wait(&amp;full);      // Wait for full space in buffer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sem_wait(&amp;mutex);     // Ensure mutual exclusion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item = buffer[out];   // Consume item from buffer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printf("Consumed: %d from index %d\n", item, out);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out = (out + 1) % MAX; // Move to next buffer index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sem_post(&amp;mutex);     // Release mutual exclusion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sem_post(&amp;empty);     // Signal that there is now space in the buffer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sleep(1);  // Simulate time taken to consume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int main()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pthread_t pr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30. Write C programs to demonstrate the following thread related concepts.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(i) create (ii) join (iii) equal (iv) exit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#include &lt;pthread.h&gt;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#include &lt;stdio.h&gt;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void* print_message(void* ptr)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printf("Hello from the thread!\n");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return NULL;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int main()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pthread_t thread_id;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// Create a thread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if (pthread_create(&amp;thread_id, NULL, print_message, NULL))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printf("Error creating thread\n");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return 1;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// Wait for the thread to complete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pthread_join(thread_id, NULL);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printf("Main thread finished\n");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return 0;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31. Construct a C program to simulate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management. 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#include &lt;stdio.h&gt;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#include &lt;stdlib.h&gt;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#include &lt;string.h&gt;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#define MAX_EMPLOYEES 100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// Structure to store employee data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struct Employee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int id;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char name[100];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float salary;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};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// Global array to store employees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struct Employee employees[MAX_EMPLOYEES];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int employeeCount = 0;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// Function to add an employee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void addEmployee()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if (employeeCount &gt;= MAX_EMPLOYEES)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printf("Error: Cannot add more employees, storage full.\n");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return;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struct Employee newEmployee;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printf("Enter employee ID: 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scanf("%d", &amp;newEmployee.id);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getchar(); // To capture the newline character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printf("Enter employee name: 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fgets(newEmployee.name, 100, stdin);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newEmployee.name[strcspn(newEmployee.name, "\n")] = '\0'; // Remove newline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printf("Enter employee salary: 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scanf("%f", &amp;newEmployee.salary);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employees[employeeCount] = newEmployee;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employeeCount++;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printf("Employee added successfully!\n");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// Function to remove an employee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void removeEmployee()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int id, found = 0;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printf("Enter employee ID to remove: 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scanf("%d", &amp;id);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for (int i = 0; i &lt; employeeCount; i++)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if (employees[i].id == id)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for (int j = i; j &lt; employeeCount - 1; j++)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    employees[j] = employees[j + 1];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employeeCount--;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printf("Employee with ID %d removed successfully!\n", id);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found = 1;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break;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if (!found)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printf("Error: Employee not found.\n");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// Function to display all employees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void displayEmployees()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if (employeeCount == 0)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printf("No employees to display.\n");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return;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printf("\nEmployee List:\n");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printf("ID\tName\t\tSalary\n");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printf("---------------------------------------\n");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for (int i = 0; i &lt; employeeCount; i++)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printf("%d\t%s\t%.2f\n", employees[i].id, employees[i].name, employees[i].salary);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// Function to search for an employee by ID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void searchEmployee()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int id, found = 0;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printf("Enter employee ID to search: 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scanf("%d", &amp;id);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for (int i = 0; i &lt; employeeCount; i++)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if (employees[i].id == id)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printf("\nEmployee found:\n");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printf("ID: %d\n", employees[i].id);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printf("Name: %s\n", employees[i].name);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printf("Salary: %.2f\n", employees[i].salary);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found = 1;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break;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if (!found)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printf("Error: Employee not found.\n");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// Main function to handle user input and simulate management operations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int main()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int choice;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while (1)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printf("\n===== Employee Management System =====\n");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printf("1. Add Employee\n");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printf("2. Remove Employee\n");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printf("3. Display Employees\n");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printf("4. Search Employee\n");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printf("5. Exit\n");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printf("Enter your choice: 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scanf("%d", &amp;choice);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switch (choice)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case 1: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    addEmployee();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    break;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case 2: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    removeEmployee();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    break;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case 3: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    displayEmployees();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    break;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case 4: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    searchEmployee();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    break;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case 5: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    printf("Exiting the system...\n");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    exit(0);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default: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    printf("Invalid choice, please try again.\n");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return 0;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32. Construct a C program to simulate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management.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#include &lt;stdio.h&gt;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#include &lt;stdlib.h&gt;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#include &lt;string.h&gt;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#define MAX_EMPLOYEES 100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// Structure to store employee data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struct Employee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int id;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char name[100];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float salary;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};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// Global array to store employees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struct Employee employees[MAX_EMPLOYEES];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int employeeCount = 0;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// Function to add an employee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void addEmployee()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if (employeeCount &gt;= MAX_EMPLOYEES)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printf("Error: Cannot add more employees, storage full.\n");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return;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struct Employee newEmployee;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printf("Enter employee ID: 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scanf("%d", &amp;newEmployee.id);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getchar(); // To capture the newline character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printf("Enter employee name: 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fgets(newEmployee.name, 100, stdin);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newEmployee.name[strcspn(newEmployee.name, "\n")] = '\0'; // Remove newline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printf("Enter employee salary: 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scanf("%f", &amp;newEmployee.salary);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employees[employeeCount] = newEmployee;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employeeCount++;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printf("Employee added successfully!\n");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// Function to remove an employee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void removeEmployee()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int id, found = 0;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printf("Enter employee ID to remove: 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scanf("%d", &amp;id);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for (int i = 0; i &lt; employeeCount; i++)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if (employees[i].id == id)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for (int j = i; j &lt; employeeCount - 1; j++)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    employees[j] = employees[j + 1];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employeeCount--;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printf("Employee with ID %d removed successfully!\n", id);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found = 1;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break;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if (!found)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printf("Error: Employee not found.\n");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// Function to display all employees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void displayEmployees()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if (employeeCount == 0)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printf("No employees to display.\n");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return;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printf("\nEmployee List:\n");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printf("ID\tName\t\tSalary\n");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printf("---------------------------------------\n");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for (int i = 0; i &lt; employeeCount; i++)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printf("%d\t%s\t%.2f\n", employees[i].id, employees[i].name, employees[i].salary);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// Function to search for an employee by ID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void searchEmployee()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int id, found = 0;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printf("Enter employee ID to search: 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scanf("%d", &amp;id);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for (int i = 0; i &lt; employeeCount; i++)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if (employees[i].id == id)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printf("\nEmployee found:\n");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printf("ID: %d\n", employees[i].id);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printf("Name: %s\n", employees[i].name);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printf("Salary: %.2f\n", employees[i].salary);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found = 1;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break;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if (!found)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printf("Error: Employee not found.\n");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// Main function to handle user input and simulate management operations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int main()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int choice;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while (1)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printf("\n===== Employee Management System =====\n");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printf("1. Add Employee\n");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printf("2. Remove Employee\n");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printf("3. Display Employees\n");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printf("4. Search Employee\n");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printf("5. Exit\n");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printf("Enter your choice: 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scanf("%d", &amp;choice);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switch (choice)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case 1: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    addEmployee();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    break;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case 2: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    removeEmployee();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    break;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case 3: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    displayEmployees();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    break;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case 4: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    searchEmployee();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    break;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case 5: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    printf("Exiting the system...\n");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    exit(0);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default: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    printf("Invalid choice, please try again.\n");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return 0;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33. Construct a C program to simulate the optimal paging technique of memory management  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#include &lt;stdio.h&gt;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#define MAX_FRAMES 3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void optimal_page_replacement(int pages[], int n, int frames)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int memory[frames];  // Array representing frames in memory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int i, j, k, page_faults = 0, page_found;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// Initialize the memory with -1 (empty)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for (i = 0; i &lt; frames; i++)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memory[i] = -1;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for (i = 0; i &lt; n; i++)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page_found = 0;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// Check if the page is already in memory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for (j = 0; j &lt; frames; j++)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if (memory[j] == pages[i])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    page_found = 1;  // Page is found in memory, no page fault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    break;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if (page_found == 0)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page_faults++;  // Page fault occurs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int farthest = -1, replace_index = -1;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// Find the page to replace (the one that will not be used for the longest time in the future)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for (j = 0; j &lt; frames; j+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34. Consider a file system 33. Construct a C program to simulate the optimal paging technique of memory management  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where the records of the file are stored one after another both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physically and logically. A record of the file can only be accessed by reading all the previous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records.  Design a C program to simulate the file allocation strategy.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. Consider a file system that brings all the file pointers together into an index block. The i th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entry in the index block points to the i th block of the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36. Illustrate the concept 35of multithreading using a C program.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#include &lt;stdio.h&gt;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#include &lt;pthread.h&gt;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void* print_message(void* msg)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printf("%s\n", (char*)msg);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return NULL;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int main()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pthread_t thread1, thread2;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char* msg1 = "Hello from Thread 1";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char* msg2 = "Hello from Thread 2";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pthread_create(&amp;thread1, NULL, print_message, (void*)msg1);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pthread_create(&amp;thread2, NULL, print_message, (void*)msg2);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pthread_join(thread1, NULL);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pthread_join(thread2, NULL);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printf("Main thread ends.\n");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return 0;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37. Design a C program to simulate the concept of Dining-Philosophers problem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#include &lt;stdio.h&gt;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#include &lt;pthread.h&gt;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#include &lt;unistd.h&gt;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#define NUM_PHILOSOPHERS 5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pthread_mutex_t forks[NUM_PHILOSOPHERS];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void* philosopher(void* num)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int id = *(int*)num;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while (1)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printf("Philosopher %d is thinking.\n", id);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usleep(1000000);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pthread_mutex_lock(&amp;forks[id]);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pthread_mutex_lock(&amp;forks[(id + 1) % NUM_PHILOSOPHERS]);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printf("Philosopher %d is eating.\n", id);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usleep(1000000);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pthread_mutex_unlock(&amp;forks[id]);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pthread_mutex_unlock(&amp;forks[(id + 1) % NUM_PHILOSOPHERS]);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return NULL;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int main()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pthread_t philosophers[NUM_PHILOSOPHERS];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int ids[NUM_PHILOSOPHERS];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for (int i = 0; i &lt; NUM_PHILOSOPHERS; i++)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pthread_mutex_init(&amp;forks[i], NULL);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ids[i] = i;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for (int i = 0; i &lt; NUM_PHILOSOPHERS; i++)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pthread_create(&amp;philosophers[i], NULL, philosopher, (void*)&amp;ids[i]);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for (int i = 0; i &lt; NUM_PHILOSOPHERS; i++)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pthread_join(philosophers[i], NULL);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for (int i = 0; i &lt; NUM_PHILOSOPHERS; i++)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pthread_mutex_destroy(&amp;forks[i]);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return 0;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38. Construct a C program for implementation the various memory allocation strategies.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#include &lt;stdio.h&gt;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#include &lt;stdlib.h&gt;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#define MAX_BLOCKS 10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#define MAX_PROCESSES 5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typedef struct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int size;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int is_free;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} Block;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Block memory[MAX_BLOCKS];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void first_fit(int process_size)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for (int i = 0; i &lt; MAX_BLOCKS; i++)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if (memory[i].is_free &amp;&amp; memory[i].size &gt;= process_size)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printf("Allocating process of size %d to block %d\n", process_size, i);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memory[i].is_free = 0;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return;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printf("No suitable block found for process of size %d\n", process_size);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void best_fit(int process_size)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int best_idx = -1;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for (int i = 0; i &lt; MAX_BLOCKS; i++)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if (memory[i].is_free &amp;&amp; memory[i].size &gt;= process_size)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if (best_idx == -1 || memory[i].size &lt; memory[best_idx].size)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    best_idx = i;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if (best_idx != -1)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printf("Allocating process of size %d to block %d\n", process_size, best_idx);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memory[best_idx].is_free = 0;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} else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printf("No suitable block found for process of size %d\n", process_size);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void worst_fit(int process_size)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int worst_idx = -1;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for (int i = 0; i &lt; MAX_BLOCKS; i++)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if (memory[i].is_free &amp;&amp; memory[i].size &gt;= process_size)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if (worst_idx == -1 || memory[i].size &gt; memory[worst_idx].size)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    worst_idx = i;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if (worst_idx != -1)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printf("Allocating process of size %d to block %d\n", process_size, worst_idx);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memory[worst_idx].is_free = 0;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} else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printf("No suitable block found for process of size %d\n", process_size);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int main()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// Initialize memory blocks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for (int i = 0; i &lt; MAX_BLOCKS; i++)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memory[i].size = (i + 1) * 50;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memory[i].is_free = 1;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first_fit(100);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best_fit(60);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worst_fit(150);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return 0;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39. Construct a C program to organize the file using single level directory.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#include &lt;stdio.h&gt;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#include &lt;string.h&gt;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#define MAX_FILES 10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typedef struct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char filename[100];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} File;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typedef struct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File files[MAX_FILES];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int count;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} Directory;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void create_file(Directory* dir, const char* filename)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if (dir-&gt;count &lt; MAX_FILES)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strcpy(dir-&gt;files[dir-&gt;count].filename, filename);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dir-&gt;count++;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} else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printf("Directory is full!\n");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void list_files(Directory* dir)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if (dir-&gt;count == 0)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printf("Directory is empty.\n");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} else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printf("Files in directory:\n");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for (int i = 0; i &lt; dir-&gt;count; i++)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printf("%s\n", dir-&gt;files[i].filename);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int main()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Directory dir = {.count = 0};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create_file(&amp;dir, "file1.txt");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create_file(&amp;dir, "file2.txt");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create_file(&amp;dir, "file3.txt");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list_files(&amp;dir);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return 0;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40. Design a C program to organize the file using two level directory structure.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#include &lt;stdio.h&gt;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#include &lt;string.h&gt;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#define MAX_FILES 5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#define MAX_SUBDIRS 3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typedef struct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char filename[100];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} File;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typedef struct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char dirname[100];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File files[MAX_FILES];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int file_count;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} Subdirectory;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typedef struct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Subdirectory subdirs[MAX_SUBDIRS];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int subdir_count;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} Directory;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void create_file(Directory* dir, int subdir_index, const char* filename)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if (subdir_index &gt;= dir-&gt;subdir_count || dir-&gt;subdirs[subdir_index].file_count &gt;= MAX_FILES)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printf("Error: Cannot create file.\n");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return;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strcpy(dir-&gt;subdirs[subdir_index].files[dir-&gt;subdirs[subdir_index].file_count].filename, filename);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dir-&gt;subdirs[subdir_index].file_count++;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void create_subdir(Directory* dir, const char* subdir_name)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if (dir-&gt;subdir_count &lt; MAX_SUBDIRS)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strcpy(dir-&gt;subdirs[dir-&gt;subdir_count].dirname, subdir_name);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dir-&gt;subdirs[dir-&gt;subdir_count].file_count = 0;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dir-&gt;subdir_count++;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} else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printf("Error: Cannot create subdirectory.\n");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void list_files(Directory* dir)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for (int i = 0; i &lt; dir-&gt;subdir_count; i++)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printf("Subdirectory: %s\n", dir-&gt;subdirs[i].dirname);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for (int j = 0; j &lt; dir-&gt;subdirs[i].file_count; j++)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    printf("\t%s\n", dir-&gt;subdirs[i].files[j].filename);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}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int main() {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Directory dir = {.subdir_count = 0};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create_subdir(&amp;dir, "Documents");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create_subdir(&amp;dir, "Images");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create_file(&amp;dir, 0, "file1.txt");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create_file(&amp;dir, 1, "image1.jpg");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list_files(&amp;dir);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 xml:space="preserve">    return 0;</w:t>
      </w:r>
    </w:p>
    <w:p>
      <w:pPr>
        <w:spacing w:before="12" w:after="0" w:line="360" w:lineRule="auto"/>
        <w:ind w:right="942"/>
        <w:jc w:val="both"/>
        <w:rPr>
          <w:rFonts w:ascii="Times New Roman" w:eastAsia="Times New Roman" w:cs="Times New Roman" w:hAnsi="Times New Roman"/>
          <w:b/>
          <w:color w:val="00000A"/>
          <w:sz w:val="24"/>
        </w:rPr>
      </w:pPr>
      <w:r>
        <w:rPr>
          <w:rFonts w:ascii="Times New Roman" w:eastAsia="Times New Roman" w:cs="Times New Roman" w:hAnsi="Times New Roman"/>
          <w:b/>
          <w:color w:val="00000A"/>
          <w:sz w:val="24"/>
        </w:rPr>
        <w:t>}</w:t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等线" w:cs="Droid Sans" w:hAnsi="Calibri"/>
      <w:kern w:val="2"/>
      <w:sz w:val="22"/>
      <w:szCs w:val="22"/>
      <w:lang w:val="en-IN" w:eastAsia="en-IN" w:bidi="ta-I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48</TotalTime>
  <Application>Yozo_Office</Application>
  <Pages>73</Pages>
  <Words>5819</Words>
  <Characters>35509</Characters>
  <Lines>1996</Lines>
  <Paragraphs>1778</Paragraphs>
  <CharactersWithSpaces>46626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d v Sai Kumar</dc:creator>
  <cp:lastModifiedBy>vivo user</cp:lastModifiedBy>
  <cp:revision>2</cp:revision>
  <dcterms:created xsi:type="dcterms:W3CDTF">2024-12-21T07:53:00Z</dcterms:created>
  <dcterms:modified xsi:type="dcterms:W3CDTF">2024-12-27T09:50:19Z</dcterms:modified>
</cp:coreProperties>
</file>